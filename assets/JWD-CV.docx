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284" w:tblpY="316"/>
        <w:tblW w:w="1133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261"/>
        <w:gridCol w:w="6534"/>
      </w:tblGrid>
      <w:tr w:rsidR="001C1D3B" w14:paraId="52BB8705" w14:textId="77777777" w:rsidTr="00BD1EDC">
        <w:trPr>
          <w:trHeight w:val="4044"/>
        </w:trPr>
        <w:tc>
          <w:tcPr>
            <w:tcW w:w="4536" w:type="dxa"/>
            <w:vAlign w:val="bottom"/>
          </w:tcPr>
          <w:p w14:paraId="3829C5CE" w14:textId="2DC9DAAA" w:rsidR="001C1D3B" w:rsidRDefault="00E365B2" w:rsidP="00E365B2">
            <w:pPr>
              <w:tabs>
                <w:tab w:val="left" w:pos="990"/>
              </w:tabs>
            </w:pPr>
            <w:r>
              <w:t xml:space="preserve">         </w:t>
            </w:r>
            <w:r w:rsidR="001C1D3B">
              <w:rPr>
                <w:noProof/>
              </w:rPr>
              <mc:AlternateContent>
                <mc:Choice Requires="wps">
                  <w:drawing>
                    <wp:inline distT="0" distB="0" distL="0" distR="0" wp14:anchorId="4B1BCC63" wp14:editId="43AD31D1">
                      <wp:extent cx="1674737" cy="1921561"/>
                      <wp:effectExtent l="19050" t="19050" r="40005" b="4064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4737" cy="1921561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D4546B" id="Oval 2" o:spid="_x0000_s1026" alt="Title: Professional Headshot of Man" style="width:131.8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yAAAJxAAADqYAAAnEDIwMjM6MDE6MDEgMTI6NTc6MDUAMjAyMzowMTowMSAxMjo1&#10;NzowNQAAABYLAAAD6AAAAHQAAABkAAAAAQAAAGQAAAAAAAAACgAAAHQAAABkAAAQzAAAA+gAAP/h&#10;CaB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eG1wPSJodHRwOi8vbnMuYWRvYmUu&#10;Y29tL3hhcC8xLjAvIj48eG1wOkNyZWF0ZURhdGU+MjAyMy0wMS0wMVQxMjo1NzowNS4xMTA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AwICAwICAwMDAwQDAwQFCAUFBAQFCgcHBggMCgwMCwoLCw0OEhAN&#10;DhEOCwsQFhARExQVFRUMDxcYFhQYEhQVFP/bAEMBAwQEBQQFCQUFCRQNCw0UFBQUFBQUFBQUFBQU&#10;FBQUFBQUFBQUFBQUFBQUFBQUFBQUFBQUFBQUFBQUFBQUFBQUFP/AABEIBbcFT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61" w:type="dxa"/>
          </w:tcPr>
          <w:p w14:paraId="35964ACD" w14:textId="77777777" w:rsidR="001C1D3B" w:rsidRDefault="001C1D3B" w:rsidP="00BD1EDC">
            <w:pPr>
              <w:tabs>
                <w:tab w:val="left" w:pos="990"/>
              </w:tabs>
            </w:pPr>
          </w:p>
        </w:tc>
        <w:tc>
          <w:tcPr>
            <w:tcW w:w="6534" w:type="dxa"/>
            <w:vAlign w:val="bottom"/>
          </w:tcPr>
          <w:p w14:paraId="61C06194" w14:textId="77777777" w:rsidR="001C1D3B" w:rsidRDefault="001C1D3B" w:rsidP="00BD1EDC">
            <w:pPr>
              <w:pStyle w:val="Title"/>
              <w:spacing w:line="360" w:lineRule="auto"/>
              <w:jc w:val="both"/>
              <w:rPr>
                <w:b/>
                <w:bCs/>
                <w:sz w:val="52"/>
                <w:szCs w:val="52"/>
              </w:rPr>
            </w:pPr>
            <w:r w:rsidRPr="00624FE5">
              <w:rPr>
                <w:b/>
                <w:bCs/>
                <w:sz w:val="52"/>
                <w:szCs w:val="52"/>
              </w:rPr>
              <w:t>Shahan Ahmad</w:t>
            </w:r>
          </w:p>
          <w:p w14:paraId="441C6AF8" w14:textId="7112B0C4" w:rsidR="001C1D3B" w:rsidRDefault="001C1D3B" w:rsidP="00BD1ED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6448F3">
              <w:rPr>
                <w:i/>
                <w:iCs/>
                <w:sz w:val="24"/>
                <w:szCs w:val="24"/>
              </w:rPr>
              <w:t xml:space="preserve">JUNIOR </w:t>
            </w:r>
            <w:r w:rsidR="00BC1896">
              <w:rPr>
                <w:i/>
                <w:iCs/>
                <w:sz w:val="24"/>
                <w:szCs w:val="24"/>
              </w:rPr>
              <w:t>WEB</w:t>
            </w:r>
            <w:r w:rsidRPr="006448F3">
              <w:rPr>
                <w:i/>
                <w:iCs/>
                <w:sz w:val="24"/>
                <w:szCs w:val="24"/>
              </w:rPr>
              <w:t xml:space="preserve"> DEVELOPER </w:t>
            </w:r>
          </w:p>
          <w:p w14:paraId="2C6C5311" w14:textId="073ECDA9" w:rsidR="006D48EC" w:rsidRPr="006448F3" w:rsidRDefault="006D48EC" w:rsidP="00BD1ED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C1896">
              <w:rPr>
                <w:i/>
                <w:iCs/>
                <w:color w:val="548AB7" w:themeColor="accent1" w:themeShade="BF"/>
                <w:sz w:val="24"/>
                <w:szCs w:val="24"/>
              </w:rPr>
              <w:t>___________________________________________________</w:t>
            </w:r>
          </w:p>
        </w:tc>
      </w:tr>
      <w:tr w:rsidR="001C1D3B" w14:paraId="375ECE44" w14:textId="77777777" w:rsidTr="00BD1EDC">
        <w:trPr>
          <w:trHeight w:val="9845"/>
        </w:trPr>
        <w:tc>
          <w:tcPr>
            <w:tcW w:w="4536" w:type="dxa"/>
          </w:tcPr>
          <w:p w14:paraId="656D07E9" w14:textId="77777777" w:rsidR="00574FE8" w:rsidRPr="00574FE8" w:rsidRDefault="00574FE8" w:rsidP="00BD1EDC"/>
          <w:p w14:paraId="116E9D51" w14:textId="39CA8C33" w:rsidR="001C1D3B" w:rsidRPr="00574FE8" w:rsidRDefault="00FA05FD" w:rsidP="00BD1EDC">
            <w:pPr>
              <w:spacing w:line="276" w:lineRule="auto"/>
              <w:rPr>
                <w:b/>
                <w:bCs/>
              </w:rPr>
            </w:pPr>
            <w:r w:rsidRPr="00574FE8">
              <w:rPr>
                <w:b/>
                <w:bCs/>
              </w:rPr>
              <w:t>LINKEDIN:</w:t>
            </w:r>
          </w:p>
          <w:p w14:paraId="6C874FD0" w14:textId="32FD5EDD" w:rsidR="00FA05FD" w:rsidRPr="00916029" w:rsidRDefault="00000000" w:rsidP="00BD1EDC">
            <w:pPr>
              <w:spacing w:line="276" w:lineRule="auto"/>
              <w:rPr>
                <w:b/>
                <w:bCs/>
                <w:color w:val="355D7E" w:themeColor="accent1" w:themeShade="80"/>
              </w:rPr>
            </w:pPr>
            <w:hyperlink r:id="rId9" w:history="1">
              <w:r w:rsidR="00FA05FD" w:rsidRPr="00916029">
                <w:rPr>
                  <w:rStyle w:val="Hyperlink"/>
                  <w:color w:val="355D7E" w:themeColor="accent1" w:themeShade="80"/>
                </w:rPr>
                <w:t>(2) Shahan Ahmad | LinkedIn</w:t>
              </w:r>
            </w:hyperlink>
          </w:p>
          <w:p w14:paraId="62BC4705" w14:textId="2E9F5E9C" w:rsidR="001C1D3B" w:rsidRPr="00916029" w:rsidRDefault="00FA05FD" w:rsidP="00BD1EDC">
            <w:pPr>
              <w:spacing w:line="276" w:lineRule="auto"/>
              <w:rPr>
                <w:b/>
                <w:bCs/>
              </w:rPr>
            </w:pPr>
            <w:r w:rsidRPr="00574FE8">
              <w:rPr>
                <w:b/>
                <w:bCs/>
              </w:rPr>
              <w:t>PORTFOLIO:</w:t>
            </w:r>
            <w:r w:rsidRPr="00574FE8">
              <w:rPr>
                <w:rFonts w:ascii="Consolas" w:eastAsia="Times New Roman" w:hAnsi="Consolas" w:cs="Times New Roman"/>
                <w:color w:val="7F7F7F" w:themeColor="text1" w:themeTint="80"/>
                <w:lang w:val="en-AU" w:eastAsia="en-AU"/>
              </w:rPr>
              <w:t xml:space="preserve"> </w:t>
            </w:r>
            <w:r w:rsidRPr="00916029">
              <w:rPr>
                <w:rFonts w:eastAsia="Times New Roman" w:cs="Times New Roman"/>
                <w:color w:val="355D7E" w:themeColor="accent1" w:themeShade="80"/>
                <w:szCs w:val="18"/>
                <w:u w:val="single"/>
                <w:lang w:val="en-AU" w:eastAsia="en-AU"/>
              </w:rPr>
              <w:t>https://shahanjp.github.io/shahan-portfolio/</w:t>
            </w:r>
          </w:p>
          <w:sdt>
            <w:sdtPr>
              <w:id w:val="-240260293"/>
              <w:placeholder>
                <w:docPart w:val="7982C22A4D304CCFB786174881A8D244"/>
              </w:placeholder>
              <w:temporary/>
              <w:showingPlcHdr/>
              <w15:appearance w15:val="hidden"/>
            </w:sdtPr>
            <w:sdtContent>
              <w:p w14:paraId="6BFD69C0" w14:textId="77777777" w:rsidR="001C1D3B" w:rsidRDefault="001C1D3B" w:rsidP="00BD1EDC">
                <w:pPr>
                  <w:spacing w:line="276" w:lineRule="auto"/>
                </w:pPr>
                <w:r w:rsidRPr="00574FE8">
                  <w:rPr>
                    <w:b/>
                    <w:bCs/>
                  </w:rPr>
                  <w:t>EMAIL:</w:t>
                </w:r>
              </w:p>
            </w:sdtContent>
          </w:sdt>
          <w:p w14:paraId="73CEC9E8" w14:textId="4B6E6262" w:rsidR="001C1D3B" w:rsidRPr="00D40469" w:rsidRDefault="00000000" w:rsidP="00BD1EDC">
            <w:pPr>
              <w:spacing w:line="276" w:lineRule="auto"/>
              <w:rPr>
                <w:color w:val="355D7E" w:themeColor="accent1" w:themeShade="80"/>
                <w:u w:val="single"/>
              </w:rPr>
            </w:pPr>
            <w:hyperlink r:id="rId10" w:history="1">
              <w:r w:rsidR="00D40469" w:rsidRPr="00D40469">
                <w:rPr>
                  <w:rStyle w:val="Hyperlink"/>
                  <w:color w:val="355D7E" w:themeColor="accent1" w:themeShade="80"/>
                </w:rPr>
                <w:t>shahan.ahmad@hotmail.com</w:t>
              </w:r>
            </w:hyperlink>
          </w:p>
          <w:p w14:paraId="00AD1EF1" w14:textId="77777777" w:rsidR="00B70E31" w:rsidRDefault="00D40469" w:rsidP="00BD1EDC">
            <w:pPr>
              <w:spacing w:line="276" w:lineRule="auto"/>
              <w:rPr>
                <w:rStyle w:val="Hyperlink"/>
                <w:b/>
                <w:bCs/>
                <w:color w:val="000000" w:themeColor="text1"/>
                <w:u w:val="none"/>
              </w:rPr>
            </w:pPr>
            <w:r w:rsidRPr="00D40469">
              <w:rPr>
                <w:rStyle w:val="Hyperlink"/>
                <w:b/>
                <w:bCs/>
                <w:color w:val="000000" w:themeColor="text1"/>
                <w:u w:val="none"/>
              </w:rPr>
              <w:t>PHONE</w:t>
            </w:r>
            <w:r>
              <w:rPr>
                <w:rStyle w:val="Hyperlink"/>
                <w:b/>
                <w:bCs/>
                <w:color w:val="000000" w:themeColor="text1"/>
                <w:u w:val="none"/>
              </w:rPr>
              <w:t xml:space="preserve">: </w:t>
            </w:r>
          </w:p>
          <w:p w14:paraId="272A5CC0" w14:textId="2F202EB8" w:rsidR="00BD1EDC" w:rsidRPr="00D40469" w:rsidRDefault="00D40469" w:rsidP="00BD1EDC">
            <w:pPr>
              <w:spacing w:line="276" w:lineRule="auto"/>
              <w:rPr>
                <w:rStyle w:val="Hyperlink"/>
                <w:color w:val="000000" w:themeColor="text1"/>
                <w:u w:val="none"/>
              </w:rPr>
            </w:pPr>
            <w:r w:rsidRPr="00D40469">
              <w:rPr>
                <w:rStyle w:val="Hyperlink"/>
                <w:color w:val="355D7E" w:themeColor="accent1" w:themeShade="80"/>
                <w:u w:val="none"/>
              </w:rPr>
              <w:t>0401885650</w:t>
            </w:r>
          </w:p>
          <w:p w14:paraId="5F24BD7E" w14:textId="19AF6810" w:rsidR="001C1D3B" w:rsidRPr="00CB0055" w:rsidRDefault="001C1D3B" w:rsidP="00BD1EDC">
            <w:pPr>
              <w:pStyle w:val="Heading3"/>
            </w:pPr>
          </w:p>
          <w:p w14:paraId="1F86807D" w14:textId="16460D38" w:rsidR="001C1D3B" w:rsidRPr="00B23713" w:rsidRDefault="000E1BFD" w:rsidP="00BD1EDC">
            <w:r w:rsidRPr="00B23713">
              <w:rPr>
                <w:noProof/>
              </w:rPr>
              <w:drawing>
                <wp:inline distT="0" distB="0" distL="0" distR="0" wp14:anchorId="4AB64399" wp14:editId="1398CEB5">
                  <wp:extent cx="2366376" cy="2536190"/>
                  <wp:effectExtent l="0" t="0" r="15240" b="1651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15374710" w14:textId="77777777" w:rsidR="00BD1EDC" w:rsidRDefault="00BD1EDC" w:rsidP="00BD1EDC"/>
          <w:p w14:paraId="2C62C8A8" w14:textId="77777777" w:rsidR="001C1D3B" w:rsidRPr="003343BD" w:rsidRDefault="005A5361" w:rsidP="00BD1EDC">
            <w:pPr>
              <w:rPr>
                <w:b/>
                <w:bCs/>
                <w:sz w:val="28"/>
                <w:szCs w:val="28"/>
                <w:u w:val="single"/>
              </w:rPr>
            </w:pPr>
            <w:r w:rsidRPr="003343BD">
              <w:rPr>
                <w:b/>
                <w:bCs/>
                <w:sz w:val="28"/>
                <w:szCs w:val="28"/>
                <w:u w:val="single"/>
              </w:rPr>
              <w:t>BEHAVIORAL SKILLS</w:t>
            </w:r>
          </w:p>
          <w:p w14:paraId="300895AC" w14:textId="77777777" w:rsidR="005A5361" w:rsidRPr="003343BD" w:rsidRDefault="005A5361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85" w:after="0" w:line="216" w:lineRule="auto"/>
              <w:ind w:right="694"/>
              <w:rPr>
                <w:rFonts w:cs="Calibri"/>
                <w:color w:val="000000" w:themeColor="text1"/>
                <w:w w:val="105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Analytical thinking and</w:t>
            </w:r>
            <w:r w:rsidRPr="003343BD">
              <w:rPr>
                <w:rFonts w:cs="Calibri"/>
                <w:color w:val="000000" w:themeColor="text1"/>
                <w:spacing w:val="-1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conceptual</w:t>
            </w:r>
            <w:r w:rsidRPr="003343BD">
              <w:rPr>
                <w:rFonts w:cs="Calibri"/>
                <w:color w:val="000000" w:themeColor="text1"/>
                <w:spacing w:val="4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problem-solving</w:t>
            </w:r>
            <w:r w:rsidRPr="003343BD">
              <w:rPr>
                <w:rFonts w:cs="Calibri"/>
                <w:color w:val="000000" w:themeColor="text1"/>
                <w:spacing w:val="-1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ability.</w:t>
            </w:r>
          </w:p>
          <w:p w14:paraId="3B3D02C0" w14:textId="6032BACA" w:rsidR="00916029" w:rsidRPr="003343BD" w:rsidRDefault="005A5361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75" w:after="0" w:line="194" w:lineRule="auto"/>
              <w:ind w:right="281"/>
              <w:rPr>
                <w:rFonts w:cs="Palatino Linotype"/>
                <w:color w:val="000000" w:themeColor="text1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sz w:val="16"/>
                <w:szCs w:val="16"/>
              </w:rPr>
              <w:lastRenderedPageBreak/>
              <w:t>I</w:t>
            </w:r>
            <w:r w:rsidRPr="003343BD">
              <w:rPr>
                <w:rFonts w:cs="Calibri"/>
                <w:color w:val="000000" w:themeColor="text1"/>
                <w:spacing w:val="36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sz w:val="16"/>
                <w:szCs w:val="16"/>
              </w:rPr>
              <w:t>thrive</w:t>
            </w:r>
            <w:r w:rsidRPr="003343BD">
              <w:rPr>
                <w:rFonts w:cs="Calibri"/>
                <w:color w:val="000000" w:themeColor="text1"/>
                <w:spacing w:val="46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sz w:val="16"/>
                <w:szCs w:val="16"/>
              </w:rPr>
              <w:t xml:space="preserve">on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 xml:space="preserve">hunger </w:t>
            </w:r>
            <w:r w:rsidRPr="003343BD">
              <w:rPr>
                <w:rFonts w:cs="Palatino Linotype"/>
                <w:color w:val="000000" w:themeColor="text1"/>
                <w:spacing w:val="-10"/>
                <w:sz w:val="16"/>
                <w:szCs w:val="16"/>
              </w:rPr>
              <w:t xml:space="preserve">to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learn</w:t>
            </w:r>
            <w:r w:rsidRPr="003343BD">
              <w:rPr>
                <w:rFonts w:cs="Palatino Linotype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and</w:t>
            </w:r>
            <w:r w:rsidRPr="003343BD">
              <w:rPr>
                <w:rFonts w:cs="Palatino Linotype"/>
                <w:color w:val="000000" w:themeColor="text1"/>
                <w:spacing w:val="-10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willing</w:t>
            </w:r>
            <w:r w:rsidRPr="003343BD">
              <w:rPr>
                <w:rFonts w:cs="Palatino Linotype"/>
                <w:color w:val="000000" w:themeColor="text1"/>
                <w:spacing w:val="40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to</w:t>
            </w:r>
            <w:r w:rsidRPr="003343BD">
              <w:rPr>
                <w:rFonts w:cs="Palatino Linotype"/>
                <w:color w:val="000000" w:themeColor="text1"/>
                <w:spacing w:val="-1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go</w:t>
            </w:r>
            <w:r w:rsidRPr="003343BD">
              <w:rPr>
                <w:rFonts w:cs="Palatino Linotype"/>
                <w:color w:val="000000" w:themeColor="text1"/>
                <w:spacing w:val="-1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extra</w:t>
            </w:r>
            <w:r w:rsidRPr="003343BD">
              <w:rPr>
                <w:rFonts w:cs="Palatino Linotype"/>
                <w:color w:val="000000" w:themeColor="text1"/>
                <w:spacing w:val="-1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mile</w:t>
            </w:r>
            <w:r w:rsidRPr="003343BD">
              <w:rPr>
                <w:rFonts w:cs="Palatino Linotype"/>
                <w:color w:val="000000" w:themeColor="text1"/>
                <w:spacing w:val="-1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to</w:t>
            </w:r>
            <w:r w:rsidRPr="003343BD">
              <w:rPr>
                <w:rFonts w:cs="Palatino Linotype"/>
                <w:color w:val="000000" w:themeColor="text1"/>
                <w:spacing w:val="-1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learn</w:t>
            </w:r>
            <w:r w:rsidRPr="003343BD">
              <w:rPr>
                <w:rFonts w:cs="Palatino Linotype"/>
                <w:color w:val="000000" w:themeColor="text1"/>
                <w:spacing w:val="-1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new</w:t>
            </w:r>
            <w:r w:rsidRPr="003343BD">
              <w:rPr>
                <w:rFonts w:cs="Palatino Linotype"/>
                <w:color w:val="000000" w:themeColor="text1"/>
                <w:spacing w:val="-1"/>
                <w:sz w:val="16"/>
                <w:szCs w:val="16"/>
              </w:rPr>
              <w:t xml:space="preserve"> </w:t>
            </w:r>
            <w:r w:rsidRPr="003343BD">
              <w:rPr>
                <w:rFonts w:cs="Palatino Linotype"/>
                <w:color w:val="000000" w:themeColor="text1"/>
                <w:sz w:val="16"/>
                <w:szCs w:val="16"/>
              </w:rPr>
              <w:t>skills.</w:t>
            </w:r>
          </w:p>
          <w:p w14:paraId="6ACAA864" w14:textId="77777777" w:rsidR="005A5361" w:rsidRPr="003343BD" w:rsidRDefault="005A5361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51" w:after="0" w:line="244" w:lineRule="auto"/>
              <w:ind w:right="414"/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Trust,</w:t>
            </w:r>
            <w:r w:rsidRPr="003343BD">
              <w:rPr>
                <w:rFonts w:cs="Calibri"/>
                <w:color w:val="000000" w:themeColor="text1"/>
                <w:spacing w:val="-6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integrity,</w:t>
            </w:r>
            <w:r w:rsidRPr="003343BD">
              <w:rPr>
                <w:rFonts w:cs="Calibri"/>
                <w:color w:val="000000" w:themeColor="text1"/>
                <w:spacing w:val="-6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and</w:t>
            </w:r>
            <w:r w:rsidRPr="003343BD">
              <w:rPr>
                <w:rFonts w:cs="Calibri"/>
                <w:color w:val="000000" w:themeColor="text1"/>
                <w:spacing w:val="-7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commitment</w:t>
            </w:r>
            <w:r w:rsidRPr="003343BD">
              <w:rPr>
                <w:rFonts w:cs="Calibri"/>
                <w:color w:val="000000" w:themeColor="text1"/>
                <w:spacing w:val="-6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to</w:t>
            </w:r>
            <w:r w:rsidRPr="003343BD">
              <w:rPr>
                <w:rFonts w:cs="Calibri"/>
                <w:color w:val="000000" w:themeColor="text1"/>
                <w:spacing w:val="-7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my</w:t>
            </w:r>
            <w:r w:rsidRPr="003343BD">
              <w:rPr>
                <w:rFonts w:cs="Calibri"/>
                <w:color w:val="000000" w:themeColor="text1"/>
                <w:spacing w:val="4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  <w:t>work.</w:t>
            </w:r>
          </w:p>
          <w:p w14:paraId="7BAB0221" w14:textId="1534CB00" w:rsidR="005A5361" w:rsidRPr="003343BD" w:rsidRDefault="005A5361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58" w:after="0" w:line="216" w:lineRule="auto"/>
              <w:ind w:right="370"/>
              <w:rPr>
                <w:rFonts w:cs="Calibri"/>
                <w:color w:val="000000" w:themeColor="text1"/>
                <w:w w:val="105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Collaboration and relationship building</w:t>
            </w:r>
            <w:r w:rsidR="00916029"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.</w:t>
            </w:r>
          </w:p>
          <w:p w14:paraId="6A7DAB4A" w14:textId="77777777" w:rsidR="005A5361" w:rsidRPr="003343BD" w:rsidRDefault="005A5361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65" w:after="0" w:line="216" w:lineRule="auto"/>
              <w:ind w:right="665"/>
              <w:rPr>
                <w:rFonts w:cs="Calibri"/>
                <w:color w:val="000000" w:themeColor="text1"/>
                <w:w w:val="105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Professional with strong written</w:t>
            </w:r>
            <w:r w:rsidRPr="003343BD">
              <w:rPr>
                <w:rFonts w:cs="Calibri"/>
                <w:color w:val="000000" w:themeColor="text1"/>
                <w:spacing w:val="4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communications</w:t>
            </w:r>
            <w:r w:rsidRPr="003343BD">
              <w:rPr>
                <w:rFonts w:cs="Calibri"/>
                <w:color w:val="000000" w:themeColor="text1"/>
                <w:spacing w:val="-5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and</w:t>
            </w:r>
            <w:r w:rsidRPr="003343BD">
              <w:rPr>
                <w:rFonts w:cs="Calibri"/>
                <w:color w:val="000000" w:themeColor="text1"/>
                <w:spacing w:val="-6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formal</w:t>
            </w:r>
            <w:r w:rsidRPr="003343BD">
              <w:rPr>
                <w:rFonts w:cs="Calibri"/>
                <w:color w:val="000000" w:themeColor="text1"/>
                <w:spacing w:val="-5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report</w:t>
            </w:r>
            <w:r w:rsidRPr="003343BD">
              <w:rPr>
                <w:rFonts w:cs="Calibri"/>
                <w:color w:val="000000" w:themeColor="text1"/>
                <w:spacing w:val="4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writing</w:t>
            </w:r>
            <w:r w:rsidRPr="003343BD">
              <w:rPr>
                <w:rFonts w:cs="Calibri"/>
                <w:color w:val="000000" w:themeColor="text1"/>
                <w:spacing w:val="-1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ability.</w:t>
            </w:r>
          </w:p>
          <w:p w14:paraId="72212719" w14:textId="77777777" w:rsidR="005A5361" w:rsidRPr="003343BD" w:rsidRDefault="005A5361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65" w:after="0" w:line="216" w:lineRule="auto"/>
              <w:ind w:right="273"/>
              <w:rPr>
                <w:rFonts w:cs="Calibri"/>
                <w:color w:val="000000" w:themeColor="text1"/>
                <w:w w:val="105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 xml:space="preserve">Planning and </w:t>
            </w:r>
            <w:proofErr w:type="spellStart"/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organising</w:t>
            </w:r>
            <w:proofErr w:type="spellEnd"/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 xml:space="preserve"> ability including</w:t>
            </w:r>
            <w:r w:rsidRPr="003343BD">
              <w:rPr>
                <w:rFonts w:cs="Calibri"/>
                <w:color w:val="000000" w:themeColor="text1"/>
                <w:spacing w:val="40"/>
                <w:w w:val="105"/>
                <w:sz w:val="16"/>
                <w:szCs w:val="16"/>
              </w:rPr>
              <w:t xml:space="preserve"> </w:t>
            </w:r>
            <w:proofErr w:type="spellStart"/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prioritising</w:t>
            </w:r>
            <w:proofErr w:type="spellEnd"/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, management, and project</w:t>
            </w:r>
            <w:r w:rsidRPr="003343BD">
              <w:rPr>
                <w:rFonts w:cs="Calibri"/>
                <w:color w:val="000000" w:themeColor="text1"/>
                <w:spacing w:val="4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management</w:t>
            </w:r>
            <w:r w:rsidRPr="003343BD">
              <w:rPr>
                <w:rFonts w:cs="Calibri"/>
                <w:color w:val="000000" w:themeColor="text1"/>
                <w:spacing w:val="-1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skills.</w:t>
            </w:r>
          </w:p>
          <w:p w14:paraId="7CE5D587" w14:textId="3F293573" w:rsidR="005A5361" w:rsidRPr="003343BD" w:rsidRDefault="005A5361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65" w:after="0" w:line="216" w:lineRule="auto"/>
              <w:ind w:right="246"/>
              <w:rPr>
                <w:rFonts w:cs="Calibri"/>
                <w:color w:val="000000" w:themeColor="text1"/>
                <w:w w:val="105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Tenacious</w:t>
            </w:r>
            <w:r w:rsidRPr="003343BD"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and disciplined, my work ethic</w:t>
            </w:r>
            <w:r w:rsidRPr="003343BD">
              <w:rPr>
                <w:rFonts w:cs="Calibri"/>
                <w:color w:val="000000" w:themeColor="text1"/>
                <w:spacing w:val="40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is sound, and</w:t>
            </w:r>
            <w:r w:rsidRPr="003343BD"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values are important to</w:t>
            </w:r>
            <w:r w:rsidRPr="003343BD"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me.</w:t>
            </w:r>
          </w:p>
          <w:p w14:paraId="2AF452F2" w14:textId="77777777" w:rsidR="00916029" w:rsidRPr="003343BD" w:rsidRDefault="00916029" w:rsidP="00BD1EDC">
            <w:pPr>
              <w:widowControl w:val="0"/>
              <w:tabs>
                <w:tab w:val="left" w:pos="575"/>
              </w:tabs>
              <w:kinsoku w:val="0"/>
              <w:overflowPunct w:val="0"/>
              <w:autoSpaceDE w:val="0"/>
              <w:autoSpaceDN w:val="0"/>
              <w:adjustRightInd w:val="0"/>
              <w:spacing w:before="165" w:after="0" w:line="216" w:lineRule="auto"/>
              <w:ind w:right="246"/>
              <w:rPr>
                <w:rFonts w:cs="Calibri"/>
                <w:color w:val="000000" w:themeColor="text1"/>
                <w:w w:val="105"/>
                <w:sz w:val="16"/>
                <w:szCs w:val="16"/>
              </w:rPr>
            </w:pPr>
          </w:p>
          <w:p w14:paraId="677A01A6" w14:textId="04ADF261" w:rsidR="005A5361" w:rsidRDefault="005A5361" w:rsidP="00BD1EDC">
            <w:pPr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</w:pP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Leadership</w:t>
            </w:r>
            <w:r w:rsidRPr="003343BD">
              <w:rPr>
                <w:rFonts w:cs="Calibri"/>
                <w:color w:val="000000" w:themeColor="text1"/>
                <w:spacing w:val="1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and</w:t>
            </w:r>
            <w:r w:rsidRPr="003343BD">
              <w:rPr>
                <w:rFonts w:cs="Calibri"/>
                <w:color w:val="000000" w:themeColor="text1"/>
                <w:spacing w:val="2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w w:val="105"/>
                <w:sz w:val="16"/>
                <w:szCs w:val="16"/>
              </w:rPr>
              <w:t>team</w:t>
            </w:r>
            <w:r w:rsidRPr="003343BD">
              <w:rPr>
                <w:rFonts w:cs="Calibri"/>
                <w:color w:val="000000" w:themeColor="text1"/>
                <w:spacing w:val="2"/>
                <w:w w:val="105"/>
                <w:sz w:val="16"/>
                <w:szCs w:val="16"/>
              </w:rPr>
              <w:t xml:space="preserve"> </w:t>
            </w:r>
            <w:r w:rsidRPr="003343BD"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  <w:t>motivation</w:t>
            </w:r>
            <w:r w:rsidR="00916029" w:rsidRPr="003343BD"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  <w:t>.</w:t>
            </w:r>
          </w:p>
          <w:p w14:paraId="2038243E" w14:textId="77777777" w:rsidR="00BD1EDC" w:rsidRDefault="00BD1EDC" w:rsidP="00BD1EDC">
            <w:pPr>
              <w:rPr>
                <w:rFonts w:cs="Calibri"/>
                <w:color w:val="000000" w:themeColor="text1"/>
                <w:spacing w:val="-2"/>
                <w:w w:val="105"/>
                <w:sz w:val="16"/>
                <w:szCs w:val="16"/>
              </w:rPr>
            </w:pPr>
          </w:p>
          <w:p w14:paraId="223221DE" w14:textId="2EB376A9" w:rsidR="003343BD" w:rsidRPr="003343BD" w:rsidRDefault="003343BD" w:rsidP="00BD1EDC">
            <w:pPr>
              <w:rPr>
                <w:rFonts w:cs="Calibri"/>
                <w:b/>
                <w:bCs/>
                <w:color w:val="000000" w:themeColor="text1"/>
                <w:spacing w:val="-2"/>
                <w:w w:val="105"/>
                <w:sz w:val="28"/>
                <w:szCs w:val="28"/>
                <w:u w:val="single"/>
              </w:rPr>
            </w:pPr>
            <w:r w:rsidRPr="003343BD">
              <w:rPr>
                <w:rFonts w:cs="Calibri"/>
                <w:b/>
                <w:bCs/>
                <w:color w:val="000000" w:themeColor="text1"/>
                <w:spacing w:val="-2"/>
                <w:w w:val="105"/>
                <w:sz w:val="28"/>
                <w:szCs w:val="28"/>
                <w:u w:val="single"/>
              </w:rPr>
              <w:t>EDUCATION</w:t>
            </w:r>
          </w:p>
          <w:p w14:paraId="2CF8EA64" w14:textId="77777777" w:rsidR="003343BD" w:rsidRPr="003343BD" w:rsidRDefault="003343BD" w:rsidP="00BD1EDC">
            <w:pPr>
              <w:pStyle w:val="BodyText"/>
              <w:kinsoku w:val="0"/>
              <w:overflowPunct w:val="0"/>
              <w:spacing w:before="28" w:line="271" w:lineRule="auto"/>
              <w:ind w:left="345"/>
              <w:rPr>
                <w:rFonts w:asciiTheme="minorHAnsi" w:hAnsiTheme="minorHAnsi" w:cs="Calibri"/>
                <w:b/>
                <w:bCs/>
                <w:color w:val="000000" w:themeColor="text1"/>
                <w:spacing w:val="-2"/>
                <w:w w:val="105"/>
                <w:sz w:val="18"/>
                <w:szCs w:val="18"/>
              </w:rPr>
            </w:pPr>
            <w:r w:rsidRPr="003343BD">
              <w:rPr>
                <w:rFonts w:asciiTheme="minorHAnsi" w:hAnsiTheme="minorHAnsi" w:cs="Calibri"/>
                <w:b/>
                <w:bCs/>
                <w:color w:val="000000" w:themeColor="text1"/>
                <w:sz w:val="18"/>
                <w:szCs w:val="18"/>
              </w:rPr>
              <w:t xml:space="preserve">Graduate Diploma Business </w:t>
            </w:r>
            <w:r w:rsidRPr="003343BD">
              <w:rPr>
                <w:rFonts w:asciiTheme="minorHAnsi" w:hAnsiTheme="minorHAnsi" w:cs="Calibri"/>
                <w:b/>
                <w:bCs/>
                <w:color w:val="000000" w:themeColor="text1"/>
                <w:spacing w:val="-2"/>
                <w:w w:val="105"/>
                <w:sz w:val="18"/>
                <w:szCs w:val="18"/>
              </w:rPr>
              <w:t>Computing</w:t>
            </w:r>
          </w:p>
          <w:p w14:paraId="400EBC54" w14:textId="35DC0AC9" w:rsidR="003343BD" w:rsidRPr="003343BD" w:rsidRDefault="003343BD" w:rsidP="00BD1EDC">
            <w:pPr>
              <w:pStyle w:val="BodyText"/>
              <w:kinsoku w:val="0"/>
              <w:overflowPunct w:val="0"/>
              <w:spacing w:before="1"/>
              <w:ind w:left="345"/>
              <w:rPr>
                <w:rFonts w:asciiTheme="minorHAnsi" w:hAnsiTheme="minorHAnsi" w:cs="Garamond"/>
                <w:color w:val="000000" w:themeColor="text1"/>
                <w:spacing w:val="-2"/>
                <w:sz w:val="17"/>
                <w:szCs w:val="17"/>
              </w:rPr>
            </w:pPr>
            <w:r w:rsidRPr="003343BD">
              <w:rPr>
                <w:rFonts w:asciiTheme="minorHAnsi" w:hAnsiTheme="minorHAnsi" w:cs="Calibri"/>
                <w:color w:val="000000" w:themeColor="text1"/>
                <w:sz w:val="17"/>
                <w:szCs w:val="17"/>
              </w:rPr>
              <w:t>Victoria</w:t>
            </w:r>
            <w:r w:rsidRPr="003343BD">
              <w:rPr>
                <w:rFonts w:asciiTheme="minorHAnsi" w:hAnsiTheme="minorHAnsi" w:cs="Calibri"/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3343BD">
              <w:rPr>
                <w:rFonts w:asciiTheme="minorHAnsi" w:hAnsiTheme="minorHAnsi" w:cs="Calibri"/>
                <w:color w:val="000000" w:themeColor="text1"/>
                <w:sz w:val="17"/>
                <w:szCs w:val="17"/>
              </w:rPr>
              <w:t>University,</w:t>
            </w:r>
            <w:r w:rsidRPr="003343BD">
              <w:rPr>
                <w:rFonts w:asciiTheme="minorHAnsi" w:hAnsiTheme="minorHAnsi" w:cs="Calibri"/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3343BD">
              <w:rPr>
                <w:rFonts w:asciiTheme="minorHAnsi" w:hAnsiTheme="minorHAnsi" w:cs="Calibri"/>
                <w:color w:val="000000" w:themeColor="text1"/>
                <w:spacing w:val="-2"/>
                <w:sz w:val="17"/>
                <w:szCs w:val="17"/>
              </w:rPr>
              <w:t>Melbourne</w:t>
            </w:r>
            <w:r w:rsidRPr="003343BD">
              <w:rPr>
                <w:rFonts w:asciiTheme="minorHAnsi" w:hAnsiTheme="minorHAnsi" w:cs="Garamond"/>
                <w:color w:val="000000" w:themeColor="text1"/>
                <w:spacing w:val="-2"/>
                <w:sz w:val="17"/>
                <w:szCs w:val="17"/>
              </w:rPr>
              <w:t>.</w:t>
            </w:r>
          </w:p>
          <w:p w14:paraId="105BB683" w14:textId="77777777" w:rsidR="003343BD" w:rsidRPr="003343BD" w:rsidRDefault="003343BD" w:rsidP="00BD1EDC">
            <w:pPr>
              <w:pStyle w:val="BodyText"/>
              <w:kinsoku w:val="0"/>
              <w:overflowPunct w:val="0"/>
              <w:spacing w:before="173"/>
              <w:ind w:left="339"/>
              <w:rPr>
                <w:rFonts w:asciiTheme="minorHAnsi" w:hAnsiTheme="minorHAnsi" w:cs="Palatino Linotype"/>
                <w:b/>
                <w:bCs/>
                <w:color w:val="000000" w:themeColor="text1"/>
                <w:spacing w:val="-2"/>
                <w:w w:val="90"/>
                <w:sz w:val="18"/>
                <w:szCs w:val="18"/>
              </w:rPr>
            </w:pPr>
            <w:r w:rsidRPr="003343BD">
              <w:rPr>
                <w:rFonts w:asciiTheme="minorHAnsi" w:hAnsiTheme="minorHAnsi" w:cs="Palatino Linotype"/>
                <w:b/>
                <w:bCs/>
                <w:color w:val="000000" w:themeColor="text1"/>
                <w:w w:val="90"/>
                <w:sz w:val="18"/>
                <w:szCs w:val="18"/>
              </w:rPr>
              <w:t>Front</w:t>
            </w:r>
            <w:r w:rsidRPr="003343BD">
              <w:rPr>
                <w:rFonts w:asciiTheme="minorHAnsi" w:hAnsiTheme="minorHAnsi" w:cs="Palatino Linotype"/>
                <w:b/>
                <w:bCs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 w:rsidRPr="003343BD">
              <w:rPr>
                <w:rFonts w:asciiTheme="minorHAnsi" w:hAnsiTheme="minorHAnsi" w:cs="Palatino Linotype"/>
                <w:b/>
                <w:bCs/>
                <w:color w:val="000000" w:themeColor="text1"/>
                <w:w w:val="90"/>
                <w:sz w:val="18"/>
                <w:szCs w:val="18"/>
              </w:rPr>
              <w:t>End</w:t>
            </w:r>
            <w:r w:rsidRPr="003343BD">
              <w:rPr>
                <w:rFonts w:asciiTheme="minorHAnsi" w:hAnsiTheme="minorHAnsi" w:cs="Palatino Linotype"/>
                <w:b/>
                <w:bCs/>
                <w:color w:val="000000" w:themeColor="text1"/>
                <w:spacing w:val="52"/>
                <w:sz w:val="18"/>
                <w:szCs w:val="18"/>
              </w:rPr>
              <w:t xml:space="preserve"> </w:t>
            </w:r>
            <w:r w:rsidRPr="003343BD">
              <w:rPr>
                <w:rFonts w:asciiTheme="minorHAnsi" w:hAnsiTheme="minorHAnsi" w:cs="Palatino Linotype"/>
                <w:b/>
                <w:bCs/>
                <w:color w:val="000000" w:themeColor="text1"/>
                <w:w w:val="90"/>
                <w:sz w:val="18"/>
                <w:szCs w:val="18"/>
              </w:rPr>
              <w:t>Development</w:t>
            </w:r>
            <w:r w:rsidRPr="003343BD">
              <w:rPr>
                <w:rFonts w:asciiTheme="minorHAnsi" w:hAnsiTheme="minorHAnsi" w:cs="Palatino Linotype"/>
                <w:b/>
                <w:bCs/>
                <w:color w:val="000000" w:themeColor="text1"/>
                <w:spacing w:val="3"/>
                <w:sz w:val="18"/>
                <w:szCs w:val="18"/>
              </w:rPr>
              <w:t xml:space="preserve"> </w:t>
            </w:r>
            <w:r w:rsidRPr="003343BD">
              <w:rPr>
                <w:rFonts w:asciiTheme="minorHAnsi" w:hAnsiTheme="minorHAnsi" w:cs="Palatino Linotype"/>
                <w:b/>
                <w:bCs/>
                <w:color w:val="000000" w:themeColor="text1"/>
                <w:spacing w:val="-2"/>
                <w:w w:val="90"/>
                <w:sz w:val="18"/>
                <w:szCs w:val="18"/>
              </w:rPr>
              <w:t>Certificate</w:t>
            </w:r>
          </w:p>
          <w:p w14:paraId="29758AD2" w14:textId="722246FC" w:rsidR="003343BD" w:rsidRPr="003343BD" w:rsidRDefault="003343BD" w:rsidP="00BD1EDC">
            <w:pPr>
              <w:pStyle w:val="BodyText"/>
              <w:kinsoku w:val="0"/>
              <w:overflowPunct w:val="0"/>
              <w:spacing w:before="89" w:line="211" w:lineRule="auto"/>
              <w:ind w:left="380" w:right="97"/>
              <w:rPr>
                <w:rFonts w:asciiTheme="minorHAnsi" w:hAnsiTheme="minorHAnsi" w:cs="Palatino Linotype"/>
                <w:color w:val="000000" w:themeColor="text1"/>
                <w:spacing w:val="-2"/>
                <w:sz w:val="17"/>
                <w:szCs w:val="17"/>
              </w:rPr>
            </w:pPr>
            <w:r w:rsidRPr="003343BD">
              <w:rPr>
                <w:rFonts w:asciiTheme="minorHAnsi" w:hAnsiTheme="minorHAnsi" w:cs="Palatino Linotype"/>
                <w:color w:val="000000" w:themeColor="text1"/>
                <w:w w:val="90"/>
                <w:sz w:val="17"/>
                <w:szCs w:val="17"/>
              </w:rPr>
              <w:t xml:space="preserve">RMIT, </w:t>
            </w:r>
            <w:r w:rsidRPr="003343BD">
              <w:rPr>
                <w:rFonts w:asciiTheme="minorHAnsi" w:hAnsiTheme="minorHAnsi" w:cs="Palatino Linotype"/>
                <w:color w:val="000000" w:themeColor="text1"/>
                <w:spacing w:val="-2"/>
                <w:sz w:val="17"/>
                <w:szCs w:val="17"/>
              </w:rPr>
              <w:t>Melbourne.</w:t>
            </w:r>
          </w:p>
          <w:p w14:paraId="657AD399" w14:textId="24D3306C" w:rsidR="003343BD" w:rsidRDefault="003343BD" w:rsidP="00BD1EDC">
            <w:pPr>
              <w:pStyle w:val="BodyText"/>
              <w:kinsoku w:val="0"/>
              <w:overflowPunct w:val="0"/>
              <w:spacing w:before="89" w:line="211" w:lineRule="auto"/>
              <w:ind w:right="97"/>
              <w:rPr>
                <w:rFonts w:cs="Palatino Linotype"/>
                <w:color w:val="000000" w:themeColor="text1"/>
                <w:spacing w:val="-2"/>
                <w:sz w:val="17"/>
                <w:szCs w:val="17"/>
              </w:rPr>
            </w:pPr>
          </w:p>
          <w:p w14:paraId="54F5672A" w14:textId="65839E7B" w:rsidR="00BD1EDC" w:rsidRDefault="00BD1EDC" w:rsidP="00BD1EDC">
            <w:pPr>
              <w:pStyle w:val="BodyText"/>
              <w:kinsoku w:val="0"/>
              <w:overflowPunct w:val="0"/>
              <w:spacing w:before="89" w:line="211" w:lineRule="auto"/>
              <w:ind w:right="97"/>
              <w:rPr>
                <w:rFonts w:cs="Palatino Linotype"/>
                <w:color w:val="000000" w:themeColor="text1"/>
                <w:spacing w:val="-2"/>
                <w:sz w:val="17"/>
                <w:szCs w:val="17"/>
              </w:rPr>
            </w:pPr>
          </w:p>
          <w:p w14:paraId="0563C7ED" w14:textId="77777777" w:rsidR="00BD1EDC" w:rsidRPr="003343BD" w:rsidRDefault="00BD1EDC" w:rsidP="00BD1EDC">
            <w:pPr>
              <w:pStyle w:val="BodyText"/>
              <w:kinsoku w:val="0"/>
              <w:overflowPunct w:val="0"/>
              <w:spacing w:before="89" w:line="211" w:lineRule="auto"/>
              <w:ind w:right="97"/>
              <w:rPr>
                <w:rFonts w:cs="Palatino Linotype"/>
                <w:color w:val="000000" w:themeColor="text1"/>
                <w:spacing w:val="-2"/>
                <w:sz w:val="17"/>
                <w:szCs w:val="17"/>
              </w:rPr>
            </w:pPr>
          </w:p>
          <w:p w14:paraId="2D5C7A7D" w14:textId="126EDEFF" w:rsidR="003343BD" w:rsidRDefault="003343BD" w:rsidP="00BD1EDC">
            <w:pPr>
              <w:rPr>
                <w:rFonts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3343BD">
              <w:rPr>
                <w:rFonts w:ascii="Bell MT" w:hAnsi="Bell MT" w:cs="Times New Roman"/>
                <w:color w:val="000000" w:themeColor="text1"/>
                <w:sz w:val="24"/>
                <w:szCs w:val="24"/>
              </w:rPr>
              <w:br w:type="column"/>
            </w:r>
            <w:r w:rsidRPr="003343BD">
              <w:rPr>
                <w:rFonts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CERTIFICATES</w:t>
            </w:r>
          </w:p>
          <w:p w14:paraId="642B0A81" w14:textId="6923D0DA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Front-end Developer Udacity</w:t>
            </w:r>
          </w:p>
          <w:p w14:paraId="426D8865" w14:textId="701B852D" w:rsidR="003343BD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HTML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72009DF3" w14:textId="6587E942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CSS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1CB860C0" w14:textId="0376957D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JAVASCRIPT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686467C2" w14:textId="2059DC91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REACT.JS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6EED7EA7" w14:textId="4DA324D0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BOOTSTRAP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2820AC34" w14:textId="55E13771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SQL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087B1126" w14:textId="112032D8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PYTHON3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744D9281" w14:textId="5CB83CA2" w:rsidR="000A60A2" w:rsidRP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FUNDAMENTAL OF CYBER SECURITY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6AD11431" w14:textId="7DC7713A" w:rsidR="000A60A2" w:rsidRDefault="000A60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>INTRODUCTION TO UI/UX DESIGN</w:t>
            </w:r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0A60A2"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674FC072" w14:textId="251BCA85" w:rsidR="00271EA2" w:rsidRPr="00271EA2" w:rsidRDefault="00271EA2" w:rsidP="00BD1EDC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JAVASCRIPT: ASYNCHRONOUS PROGRAMMING </w:t>
            </w:r>
            <w:proofErr w:type="spellStart"/>
            <w:r>
              <w:rPr>
                <w:rFonts w:cs="Times New Roman"/>
                <w:color w:val="000000" w:themeColor="text1"/>
                <w:sz w:val="18"/>
                <w:szCs w:val="18"/>
              </w:rPr>
              <w:t>Codecademy</w:t>
            </w:r>
            <w:proofErr w:type="spellEnd"/>
          </w:p>
          <w:p w14:paraId="06B36619" w14:textId="5E34DF04" w:rsidR="003343BD" w:rsidRPr="003343BD" w:rsidRDefault="003343BD" w:rsidP="00BD1EDC">
            <w:pPr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261" w:type="dxa"/>
          </w:tcPr>
          <w:p w14:paraId="2B609324" w14:textId="77777777" w:rsidR="001C1D3B" w:rsidRDefault="001C1D3B" w:rsidP="00BD1EDC">
            <w:pPr>
              <w:tabs>
                <w:tab w:val="left" w:pos="990"/>
              </w:tabs>
            </w:pPr>
          </w:p>
        </w:tc>
        <w:tc>
          <w:tcPr>
            <w:tcW w:w="6534" w:type="dxa"/>
          </w:tcPr>
          <w:p w14:paraId="32F99F8D" w14:textId="408E4D0C" w:rsidR="001C1D3B" w:rsidRPr="00D40469" w:rsidRDefault="00574FE8" w:rsidP="00BD1EDC">
            <w:pPr>
              <w:pStyle w:val="Heading2"/>
              <w:rPr>
                <w:b/>
                <w:bCs/>
                <w:u w:val="single"/>
              </w:rPr>
            </w:pPr>
            <w:r w:rsidRPr="00D40469">
              <w:rPr>
                <w:b/>
                <w:bCs/>
                <w:u w:val="single"/>
              </w:rPr>
              <w:t>P</w:t>
            </w:r>
            <w:r w:rsidR="001C1D3B" w:rsidRPr="00D40469">
              <w:rPr>
                <w:b/>
                <w:bCs/>
                <w:u w:val="single"/>
              </w:rPr>
              <w:t>ROFESSION</w:t>
            </w:r>
            <w:r w:rsidR="002B11CF">
              <w:rPr>
                <w:b/>
                <w:bCs/>
                <w:u w:val="single"/>
              </w:rPr>
              <w:t>A</w:t>
            </w:r>
            <w:r w:rsidR="001C1D3B" w:rsidRPr="00D40469">
              <w:rPr>
                <w:b/>
                <w:bCs/>
                <w:u w:val="single"/>
              </w:rPr>
              <w:t xml:space="preserve">L </w:t>
            </w:r>
            <w:r w:rsidRPr="00D40469">
              <w:rPr>
                <w:b/>
                <w:bCs/>
                <w:u w:val="single"/>
              </w:rPr>
              <w:t>S</w:t>
            </w:r>
            <w:r w:rsidR="001C1D3B" w:rsidRPr="00D40469">
              <w:rPr>
                <w:b/>
                <w:bCs/>
                <w:u w:val="single"/>
              </w:rPr>
              <w:t>UMMARY</w:t>
            </w:r>
          </w:p>
          <w:p w14:paraId="2D6AA509" w14:textId="1FCA6F18" w:rsidR="001C1D3B" w:rsidRPr="00753BF7" w:rsidRDefault="001C1D3B" w:rsidP="00C541F6">
            <w:pPr>
              <w:pStyle w:val="Heading4"/>
              <w:spacing w:line="240" w:lineRule="auto"/>
              <w:rPr>
                <w:rFonts w:asciiTheme="minorHAnsi" w:eastAsia="Times New Roman" w:hAnsiTheme="minorHAnsi" w:cs="Times New Roman"/>
                <w:b/>
                <w:bCs/>
                <w:color w:val="595959" w:themeColor="text1" w:themeTint="A6"/>
                <w:sz w:val="20"/>
                <w:szCs w:val="20"/>
                <w:lang w:val="en-AU" w:eastAsia="en-AU"/>
              </w:rPr>
            </w:pPr>
            <w:r w:rsidRPr="00753BF7">
              <w:rPr>
                <w:rFonts w:asciiTheme="minorHAnsi" w:eastAsia="Times New Roman" w:hAnsiTheme="minorHAnsi" w:cs="Times New Roman"/>
                <w:bCs/>
                <w:color w:val="595959" w:themeColor="text1" w:themeTint="A6"/>
                <w:sz w:val="20"/>
                <w:szCs w:val="20"/>
                <w:lang w:val="en-AU" w:eastAsia="en-AU"/>
              </w:rPr>
              <w:t xml:space="preserve">Enthusiastic and Growth mindset Graduate Front End Developer with strong work ethics, motivated to learn &amp; grow, and developing as an IT professional. My biggest strength is my passion for learning new </w:t>
            </w:r>
            <w:r w:rsidR="00FA05FD" w:rsidRPr="00753BF7">
              <w:rPr>
                <w:rFonts w:asciiTheme="minorHAnsi" w:eastAsia="Times New Roman" w:hAnsiTheme="minorHAnsi" w:cs="Times New Roman"/>
                <w:bCs/>
                <w:color w:val="595959" w:themeColor="text1" w:themeTint="A6"/>
                <w:sz w:val="20"/>
                <w:szCs w:val="20"/>
                <w:lang w:val="en-AU" w:eastAsia="en-AU"/>
              </w:rPr>
              <w:t>skills. The</w:t>
            </w:r>
            <w:r w:rsidRPr="00753BF7">
              <w:rPr>
                <w:rFonts w:asciiTheme="minorHAnsi" w:eastAsia="Times New Roman" w:hAnsiTheme="minorHAnsi" w:cs="Times New Roman"/>
                <w:bCs/>
                <w:color w:val="595959" w:themeColor="text1" w:themeTint="A6"/>
                <w:sz w:val="20"/>
                <w:szCs w:val="20"/>
                <w:lang w:val="en-AU" w:eastAsia="en-AU"/>
              </w:rPr>
              <w:t xml:space="preserve"> main area of my expertise is front-end development, HTML, CSS, </w:t>
            </w:r>
            <w:r w:rsidR="00574FE8" w:rsidRPr="00753BF7">
              <w:rPr>
                <w:rFonts w:asciiTheme="minorHAnsi" w:eastAsia="Times New Roman" w:hAnsiTheme="minorHAnsi" w:cs="Times New Roman"/>
                <w:bCs/>
                <w:color w:val="595959" w:themeColor="text1" w:themeTint="A6"/>
                <w:sz w:val="20"/>
                <w:szCs w:val="20"/>
                <w:lang w:val="en-AU" w:eastAsia="en-AU"/>
              </w:rPr>
              <w:t>JS,</w:t>
            </w:r>
            <w:r w:rsidRPr="00753BF7">
              <w:rPr>
                <w:rFonts w:asciiTheme="minorHAnsi" w:eastAsia="Times New Roman" w:hAnsiTheme="minorHAnsi" w:cs="Times New Roman"/>
                <w:bCs/>
                <w:color w:val="595959" w:themeColor="text1" w:themeTint="A6"/>
                <w:sz w:val="20"/>
                <w:szCs w:val="20"/>
                <w:lang w:val="en-AU" w:eastAsia="en-AU"/>
              </w:rPr>
              <w:t xml:space="preserve"> and React Framework building small and medium web apps, custom plugins, features, animations, and coding interactive layouts.</w:t>
            </w:r>
          </w:p>
          <w:p w14:paraId="7E15D0C9" w14:textId="09E0492B" w:rsidR="001C1D3B" w:rsidRPr="001C1D3B" w:rsidRDefault="001C1D3B" w:rsidP="00C541F6">
            <w:pPr>
              <w:spacing w:line="240" w:lineRule="auto"/>
              <w:rPr>
                <w:lang w:val="en-AU" w:eastAsia="en-AU"/>
              </w:rPr>
            </w:pPr>
          </w:p>
          <w:p w14:paraId="3E2073C4" w14:textId="26207894" w:rsidR="00B23713" w:rsidRPr="00D40469" w:rsidRDefault="00BD1EDC" w:rsidP="00C541F6">
            <w:pPr>
              <w:pStyle w:val="Heading2"/>
              <w:rPr>
                <w:b/>
                <w:bCs/>
                <w:u w:val="single"/>
              </w:rPr>
            </w:pPr>
            <w:r w:rsidRPr="00D40469">
              <w:rPr>
                <w:b/>
                <w:bCs/>
                <w:u w:val="single"/>
              </w:rPr>
              <w:t>WORK EXPERIENC</w:t>
            </w:r>
            <w:r w:rsidR="00B23713" w:rsidRPr="00D40469">
              <w:rPr>
                <w:b/>
                <w:bCs/>
                <w:u w:val="single"/>
              </w:rPr>
              <w:t>E</w:t>
            </w:r>
          </w:p>
          <w:p w14:paraId="635C1738" w14:textId="0F2C70F6" w:rsidR="00753BF7" w:rsidRPr="00753BF7" w:rsidRDefault="00753BF7" w:rsidP="00C541F6">
            <w:pPr>
              <w:pStyle w:val="BodyText"/>
              <w:kinsoku w:val="0"/>
              <w:overflowPunct w:val="0"/>
              <w:spacing w:before="95"/>
              <w:ind w:left="115"/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z w:val="24"/>
                <w:szCs w:val="24"/>
              </w:rPr>
            </w:pP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z w:val="24"/>
                <w:szCs w:val="24"/>
              </w:rPr>
              <w:t xml:space="preserve">Junior Web Developer </w:t>
            </w:r>
          </w:p>
          <w:p w14:paraId="669DD12A" w14:textId="7CA17FF4" w:rsidR="00753BF7" w:rsidRPr="00753BF7" w:rsidRDefault="00753BF7" w:rsidP="00C541F6">
            <w:pPr>
              <w:pStyle w:val="BodyText"/>
              <w:kinsoku w:val="0"/>
              <w:overflowPunct w:val="0"/>
              <w:spacing w:before="95"/>
              <w:ind w:left="115"/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2"/>
                <w:sz w:val="24"/>
                <w:szCs w:val="24"/>
              </w:rPr>
            </w:pP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z w:val="24"/>
                <w:szCs w:val="24"/>
              </w:rPr>
              <w:t xml:space="preserve">Generation 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2"/>
                <w:sz w:val="24"/>
                <w:szCs w:val="24"/>
              </w:rPr>
              <w:t xml:space="preserve">Australia </w:t>
            </w:r>
            <w:r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2"/>
                <w:sz w:val="24"/>
                <w:szCs w:val="24"/>
              </w:rPr>
              <w:t xml:space="preserve">         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2"/>
                <w:sz w:val="24"/>
                <w:szCs w:val="24"/>
              </w:rPr>
              <w:t xml:space="preserve"> 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z w:val="18"/>
                <w:szCs w:val="18"/>
              </w:rPr>
              <w:t>September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1"/>
                <w:sz w:val="18"/>
                <w:szCs w:val="18"/>
              </w:rPr>
              <w:t xml:space="preserve"> 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z w:val="18"/>
                <w:szCs w:val="18"/>
              </w:rPr>
              <w:t>2022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2"/>
                <w:sz w:val="18"/>
                <w:szCs w:val="18"/>
              </w:rPr>
              <w:t xml:space="preserve"> 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z w:val="18"/>
                <w:szCs w:val="18"/>
              </w:rPr>
              <w:t>-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1"/>
                <w:sz w:val="18"/>
                <w:szCs w:val="18"/>
              </w:rPr>
              <w:t xml:space="preserve"> 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z w:val="18"/>
                <w:szCs w:val="18"/>
              </w:rPr>
              <w:t xml:space="preserve">December </w:t>
            </w:r>
            <w:r w:rsidRPr="00753BF7">
              <w:rPr>
                <w:rFonts w:asciiTheme="minorHAnsi" w:hAnsiTheme="minorHAnsi"/>
                <w:b/>
                <w:bCs/>
                <w:i/>
                <w:iCs/>
                <w:color w:val="20190B" w:themeColor="background2" w:themeShade="1A"/>
                <w:spacing w:val="-5"/>
                <w:sz w:val="18"/>
                <w:szCs w:val="18"/>
              </w:rPr>
              <w:t>22</w:t>
            </w:r>
          </w:p>
          <w:p w14:paraId="4F6E165E" w14:textId="77777777" w:rsidR="00753BF7" w:rsidRPr="006620B6" w:rsidRDefault="00753BF7" w:rsidP="00C541F6">
            <w:pPr>
              <w:pStyle w:val="BodyText"/>
              <w:kinsoku w:val="0"/>
              <w:overflowPunct w:val="0"/>
              <w:rPr>
                <w:b/>
                <w:bCs/>
                <w:sz w:val="18"/>
                <w:szCs w:val="18"/>
              </w:rPr>
            </w:pPr>
          </w:p>
          <w:p w14:paraId="01F1CB46" w14:textId="7BA3CF48" w:rsidR="00753BF7" w:rsidRPr="00C541F6" w:rsidRDefault="00C541F6" w:rsidP="00C541F6">
            <w:pPr>
              <w:pStyle w:val="BodyText"/>
              <w:kinsoku w:val="0"/>
              <w:overflowPunct w:val="0"/>
              <w:spacing w:before="121"/>
              <w:ind w:left="115" w:right="221"/>
              <w:rPr>
                <w:rFonts w:asciiTheme="minorHAnsi" w:hAnsiTheme="minorHAnsi"/>
                <w:color w:val="3F3F3F"/>
                <w:sz w:val="20"/>
                <w:szCs w:val="20"/>
              </w:rPr>
            </w:pPr>
            <w:r>
              <w:rPr>
                <w:rFonts w:asciiTheme="minorHAnsi" w:hAnsiTheme="minorHAnsi"/>
                <w:color w:val="3F3F3F"/>
                <w:sz w:val="20"/>
                <w:szCs w:val="20"/>
              </w:rPr>
              <w:t>I</w:t>
            </w:r>
            <w:r w:rsidR="00753BF7" w:rsidRPr="00C541F6">
              <w:rPr>
                <w:rFonts w:asciiTheme="minorHAnsi" w:hAnsiTheme="minorHAnsi"/>
                <w:b/>
                <w:bCs/>
                <w:color w:val="3F3F3F"/>
                <w:spacing w:val="40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was accepted into Generation Australia’s 16-week, Junior web development program.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I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learn</w:t>
            </w:r>
            <w:r w:rsidR="00753BF7" w:rsidRPr="00C541F6">
              <w:rPr>
                <w:rFonts w:asciiTheme="minorHAnsi" w:hAnsiTheme="minorHAnsi"/>
                <w:color w:val="3F3F3F"/>
                <w:spacing w:val="-4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not</w:t>
            </w:r>
            <w:r w:rsidR="00753BF7" w:rsidRPr="00C541F6">
              <w:rPr>
                <w:rFonts w:asciiTheme="minorHAnsi" w:hAnsiTheme="minorHAnsi"/>
                <w:color w:val="3F3F3F"/>
                <w:spacing w:val="-4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just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web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development</w:t>
            </w:r>
            <w:r w:rsidR="00753BF7" w:rsidRPr="00C541F6">
              <w:rPr>
                <w:rFonts w:asciiTheme="minorHAnsi" w:hAnsiTheme="minorHAnsi"/>
                <w:color w:val="3F3F3F"/>
                <w:spacing w:val="-4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technical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skills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but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also</w:t>
            </w:r>
            <w:r w:rsidR="00753BF7" w:rsidRPr="00C541F6">
              <w:rPr>
                <w:rFonts w:asciiTheme="minorHAnsi" w:hAnsiTheme="minorHAnsi"/>
                <w:color w:val="3F3F3F"/>
                <w:spacing w:val="-3"/>
                <w:sz w:val="20"/>
                <w:szCs w:val="20"/>
              </w:rPr>
              <w:t xml:space="preserve"> </w:t>
            </w:r>
            <w:r w:rsidR="00753BF7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 xml:space="preserve">growth mindset and persistence </w:t>
            </w:r>
            <w:r w:rsidR="00284ECD" w:rsidRPr="00C541F6">
              <w:rPr>
                <w:rFonts w:asciiTheme="minorHAnsi" w:hAnsiTheme="minorHAnsi"/>
                <w:color w:val="3F3F3F"/>
                <w:sz w:val="20"/>
                <w:szCs w:val="20"/>
              </w:rPr>
              <w:t>skills.</w:t>
            </w:r>
          </w:p>
          <w:p w14:paraId="340FF9A6" w14:textId="77777777" w:rsidR="00753BF7" w:rsidRPr="00C541F6" w:rsidRDefault="00753BF7" w:rsidP="00C541F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6"/>
              </w:tabs>
              <w:kinsoku w:val="0"/>
              <w:overflowPunct w:val="0"/>
              <w:autoSpaceDE w:val="0"/>
              <w:autoSpaceDN w:val="0"/>
              <w:adjustRightInd w:val="0"/>
              <w:spacing w:before="155" w:after="0" w:line="240" w:lineRule="auto"/>
              <w:ind w:hanging="241"/>
              <w:contextualSpacing w:val="0"/>
              <w:rPr>
                <w:rFonts w:cs="Symbol"/>
                <w:color w:val="3F3F3F"/>
                <w:spacing w:val="-2"/>
                <w:sz w:val="20"/>
                <w:szCs w:val="20"/>
              </w:rPr>
            </w:pPr>
            <w:r w:rsidRPr="00C541F6">
              <w:rPr>
                <w:color w:val="3F3F3F"/>
                <w:sz w:val="20"/>
                <w:szCs w:val="20"/>
              </w:rPr>
              <w:t>Develop</w:t>
            </w:r>
            <w:r w:rsidRPr="00C541F6">
              <w:rPr>
                <w:color w:val="3F3F3F"/>
                <w:spacing w:val="-7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the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UI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pages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using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HTML5,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CSS3,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JavaScript,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>React.js.</w:t>
            </w:r>
          </w:p>
          <w:p w14:paraId="63E91824" w14:textId="45CADC96" w:rsidR="00753BF7" w:rsidRPr="00C541F6" w:rsidRDefault="00753BF7" w:rsidP="00C541F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6"/>
              </w:tabs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right="673" w:hanging="240"/>
              <w:contextualSpacing w:val="0"/>
              <w:rPr>
                <w:rFonts w:cs="Symbol"/>
                <w:color w:val="3F3F3F"/>
                <w:sz w:val="20"/>
                <w:szCs w:val="20"/>
              </w:rPr>
            </w:pPr>
            <w:r w:rsidRPr="00C541F6">
              <w:rPr>
                <w:color w:val="3F3F3F"/>
                <w:sz w:val="20"/>
                <w:szCs w:val="20"/>
              </w:rPr>
              <w:t>Participated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="0015458C" w:rsidRPr="00C541F6">
              <w:rPr>
                <w:color w:val="3F3F3F"/>
                <w:sz w:val="20"/>
                <w:szCs w:val="20"/>
              </w:rPr>
              <w:t>in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daily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Tech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team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meetings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to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discuss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and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brainstorm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new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strategies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to produce efficient ways.</w:t>
            </w:r>
          </w:p>
          <w:p w14:paraId="746DA53D" w14:textId="77777777" w:rsidR="00753BF7" w:rsidRPr="00C541F6" w:rsidRDefault="00753BF7" w:rsidP="00C541F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6"/>
              </w:tabs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hanging="241"/>
              <w:contextualSpacing w:val="0"/>
              <w:rPr>
                <w:rFonts w:cs="Symbol"/>
                <w:color w:val="3F3F3F"/>
                <w:spacing w:val="-2"/>
                <w:sz w:val="20"/>
                <w:szCs w:val="20"/>
              </w:rPr>
            </w:pPr>
            <w:r w:rsidRPr="00C541F6">
              <w:rPr>
                <w:color w:val="3F3F3F"/>
                <w:sz w:val="20"/>
                <w:szCs w:val="20"/>
              </w:rPr>
              <w:t>Striking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a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balance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between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functional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and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aesthetic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>design.</w:t>
            </w:r>
          </w:p>
          <w:p w14:paraId="2D68FF7C" w14:textId="77777777" w:rsidR="00753BF7" w:rsidRPr="00C541F6" w:rsidRDefault="00753BF7" w:rsidP="00C541F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6"/>
              </w:tabs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hanging="241"/>
              <w:contextualSpacing w:val="0"/>
              <w:rPr>
                <w:rFonts w:cs="Symbol"/>
                <w:color w:val="3F3F3F"/>
                <w:spacing w:val="-2"/>
                <w:sz w:val="20"/>
                <w:szCs w:val="20"/>
              </w:rPr>
            </w:pPr>
            <w:r w:rsidRPr="00C541F6">
              <w:rPr>
                <w:color w:val="3F3F3F"/>
                <w:sz w:val="20"/>
                <w:szCs w:val="20"/>
              </w:rPr>
              <w:t>Ensuring</w:t>
            </w:r>
            <w:r w:rsidRPr="00C541F6">
              <w:rPr>
                <w:color w:val="3F3F3F"/>
                <w:spacing w:val="-4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web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design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is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optimized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for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>smartphones.</w:t>
            </w:r>
          </w:p>
          <w:p w14:paraId="0B3113B2" w14:textId="77777777" w:rsidR="00753BF7" w:rsidRPr="00C541F6" w:rsidRDefault="00753BF7" w:rsidP="00C541F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6"/>
              </w:tabs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hanging="241"/>
              <w:contextualSpacing w:val="0"/>
              <w:rPr>
                <w:rFonts w:cs="Symbol"/>
                <w:color w:val="3F3F3F"/>
                <w:spacing w:val="-2"/>
                <w:sz w:val="20"/>
                <w:szCs w:val="20"/>
              </w:rPr>
            </w:pPr>
            <w:r w:rsidRPr="00C541F6">
              <w:rPr>
                <w:color w:val="3F3F3F"/>
                <w:sz w:val="20"/>
                <w:szCs w:val="20"/>
              </w:rPr>
              <w:t>Optimizing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web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pages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for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maximum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speed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and</w:t>
            </w:r>
            <w:r w:rsidRPr="00C541F6">
              <w:rPr>
                <w:color w:val="3F3F3F"/>
                <w:spacing w:val="-1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>scalability.</w:t>
            </w:r>
          </w:p>
          <w:p w14:paraId="74CD3D19" w14:textId="77777777" w:rsidR="00753BF7" w:rsidRPr="00C541F6" w:rsidRDefault="00753BF7" w:rsidP="00C541F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6"/>
              </w:tabs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hanging="241"/>
              <w:contextualSpacing w:val="0"/>
              <w:rPr>
                <w:rFonts w:cs="Symbol"/>
                <w:color w:val="3F3F3F"/>
                <w:spacing w:val="-2"/>
                <w:sz w:val="20"/>
                <w:szCs w:val="20"/>
              </w:rPr>
            </w:pPr>
            <w:r w:rsidRPr="00C541F6">
              <w:rPr>
                <w:color w:val="3F3F3F"/>
                <w:sz w:val="20"/>
                <w:szCs w:val="20"/>
              </w:rPr>
              <w:t>Maintaining</w:t>
            </w:r>
            <w:r w:rsidRPr="00C541F6">
              <w:rPr>
                <w:color w:val="3F3F3F"/>
                <w:spacing w:val="-3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application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consistency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throughout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</w:t>
            </w:r>
            <w:r w:rsidRPr="00C541F6">
              <w:rPr>
                <w:color w:val="3F3F3F"/>
                <w:sz w:val="20"/>
                <w:szCs w:val="20"/>
              </w:rPr>
              <w:t>the</w:t>
            </w:r>
            <w:r w:rsidRPr="00C541F6">
              <w:rPr>
                <w:color w:val="3F3F3F"/>
                <w:spacing w:val="-2"/>
                <w:sz w:val="20"/>
                <w:szCs w:val="20"/>
              </w:rPr>
              <w:t xml:space="preserve"> design.</w:t>
            </w:r>
          </w:p>
          <w:p w14:paraId="738CA550" w14:textId="77777777" w:rsidR="003601A4" w:rsidRDefault="003601A4" w:rsidP="00C541F6">
            <w:pPr>
              <w:spacing w:after="0" w:line="240" w:lineRule="auto"/>
              <w:rPr>
                <w:b/>
                <w:i/>
                <w:iCs/>
                <w:sz w:val="24"/>
                <w:szCs w:val="24"/>
              </w:rPr>
            </w:pPr>
          </w:p>
          <w:p w14:paraId="4603126F" w14:textId="39C755D1" w:rsidR="00CC2B2C" w:rsidRPr="00CC2B2C" w:rsidRDefault="00CC2B2C" w:rsidP="00C541F6">
            <w:pPr>
              <w:tabs>
                <w:tab w:val="left" w:pos="5535"/>
              </w:tabs>
              <w:spacing w:after="212" w:line="240" w:lineRule="auto"/>
              <w:rPr>
                <w:b/>
                <w:i/>
                <w:iCs/>
                <w:sz w:val="24"/>
                <w:szCs w:val="24"/>
              </w:rPr>
            </w:pPr>
            <w:r w:rsidRPr="00CC2B2C">
              <w:rPr>
                <w:b/>
                <w:i/>
                <w:iCs/>
                <w:sz w:val="24"/>
                <w:szCs w:val="24"/>
              </w:rPr>
              <w:t>Volunteer</w:t>
            </w:r>
            <w:r w:rsidR="00C541F6">
              <w:rPr>
                <w:b/>
                <w:i/>
                <w:iCs/>
                <w:sz w:val="24"/>
                <w:szCs w:val="24"/>
              </w:rPr>
              <w:t xml:space="preserve"> Work</w:t>
            </w:r>
          </w:p>
          <w:p w14:paraId="4680532F" w14:textId="245D9801" w:rsidR="003601A4" w:rsidRPr="003601A4" w:rsidRDefault="003601A4" w:rsidP="00C541F6">
            <w:pPr>
              <w:tabs>
                <w:tab w:val="left" w:pos="5535"/>
              </w:tabs>
              <w:spacing w:after="212" w:line="240" w:lineRule="auto"/>
              <w:rPr>
                <w:b/>
                <w:sz w:val="24"/>
                <w:szCs w:val="24"/>
              </w:rPr>
            </w:pPr>
            <w:r w:rsidRPr="00CC2B2C">
              <w:rPr>
                <w:b/>
                <w:i/>
                <w:iCs/>
                <w:sz w:val="24"/>
                <w:szCs w:val="24"/>
              </w:rPr>
              <w:t>Eight Cap Financial Services</w:t>
            </w:r>
            <w:r w:rsidRPr="003601A4">
              <w:rPr>
                <w:b/>
                <w:sz w:val="24"/>
                <w:szCs w:val="24"/>
              </w:rPr>
              <w:t xml:space="preserve">            </w:t>
            </w:r>
            <w:r w:rsidRPr="00CC2B2C">
              <w:rPr>
                <w:b/>
                <w:sz w:val="18"/>
                <w:szCs w:val="18"/>
              </w:rPr>
              <w:t>April 2022 –August</w:t>
            </w:r>
            <w:r w:rsidR="00CC2B2C">
              <w:rPr>
                <w:b/>
                <w:sz w:val="18"/>
                <w:szCs w:val="18"/>
              </w:rPr>
              <w:t xml:space="preserve"> 2022</w:t>
            </w:r>
          </w:p>
          <w:p w14:paraId="440412E2" w14:textId="77777777" w:rsidR="003601A4" w:rsidRDefault="003601A4" w:rsidP="00C541F6">
            <w:pPr>
              <w:pStyle w:val="ListParagraph"/>
              <w:tabs>
                <w:tab w:val="left" w:pos="5535"/>
              </w:tabs>
              <w:spacing w:after="212" w:line="240" w:lineRule="auto"/>
              <w:rPr>
                <w:b/>
                <w:sz w:val="24"/>
                <w:szCs w:val="24"/>
              </w:rPr>
            </w:pPr>
          </w:p>
          <w:p w14:paraId="6B5535A6" w14:textId="56B6F336" w:rsidR="003601A4" w:rsidRPr="00C541F6" w:rsidRDefault="003601A4" w:rsidP="00C541F6">
            <w:pPr>
              <w:pStyle w:val="ListParagraph"/>
              <w:numPr>
                <w:ilvl w:val="0"/>
                <w:numId w:val="14"/>
              </w:numPr>
              <w:tabs>
                <w:tab w:val="left" w:pos="5535"/>
              </w:tabs>
              <w:spacing w:after="212" w:line="240" w:lineRule="auto"/>
              <w:rPr>
                <w:b/>
                <w:sz w:val="20"/>
                <w:szCs w:val="20"/>
              </w:rPr>
            </w:pPr>
            <w:r w:rsidRPr="00C541F6">
              <w:rPr>
                <w:bCs/>
                <w:sz w:val="20"/>
                <w:szCs w:val="20"/>
              </w:rPr>
              <w:t>Build reusable components and front-end libraries for future use</w:t>
            </w:r>
            <w:r w:rsidR="00C541F6">
              <w:rPr>
                <w:bCs/>
                <w:sz w:val="20"/>
                <w:szCs w:val="20"/>
              </w:rPr>
              <w:t>.</w:t>
            </w:r>
          </w:p>
          <w:p w14:paraId="3EF8216F" w14:textId="77777777" w:rsidR="003601A4" w:rsidRPr="00C541F6" w:rsidRDefault="003601A4" w:rsidP="00C541F6">
            <w:pPr>
              <w:pStyle w:val="ListParagraph"/>
              <w:numPr>
                <w:ilvl w:val="0"/>
                <w:numId w:val="14"/>
              </w:numPr>
              <w:tabs>
                <w:tab w:val="left" w:pos="5535"/>
              </w:tabs>
              <w:spacing w:after="0" w:line="240" w:lineRule="auto"/>
              <w:rPr>
                <w:bCs/>
                <w:sz w:val="20"/>
                <w:szCs w:val="20"/>
              </w:rPr>
            </w:pPr>
            <w:r w:rsidRPr="00C541F6">
              <w:rPr>
                <w:bCs/>
                <w:sz w:val="20"/>
                <w:szCs w:val="20"/>
              </w:rPr>
              <w:lastRenderedPageBreak/>
              <w:t>Utilizing a variety of markup languages to write web pages.</w:t>
            </w:r>
          </w:p>
          <w:p w14:paraId="50276A2D" w14:textId="77777777" w:rsidR="003601A4" w:rsidRPr="00C541F6" w:rsidRDefault="003601A4" w:rsidP="00C541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C541F6">
              <w:rPr>
                <w:bCs/>
                <w:sz w:val="20"/>
                <w:szCs w:val="20"/>
              </w:rPr>
              <w:t>Maintaining brand consistency throughout the design.</w:t>
            </w:r>
          </w:p>
          <w:p w14:paraId="7A99F6B7" w14:textId="3A6A2CB0" w:rsidR="003601A4" w:rsidRPr="00C541F6" w:rsidRDefault="003601A4" w:rsidP="00C541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C541F6">
              <w:rPr>
                <w:bCs/>
                <w:sz w:val="20"/>
                <w:szCs w:val="20"/>
              </w:rPr>
              <w:t>Work with designers, such as graphic designers, to determine the site’s layout.</w:t>
            </w:r>
          </w:p>
          <w:p w14:paraId="7F9AC0DD" w14:textId="70039080" w:rsidR="003601A4" w:rsidRPr="00C541F6" w:rsidRDefault="003601A4" w:rsidP="00C541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C541F6">
              <w:rPr>
                <w:bCs/>
                <w:sz w:val="20"/>
                <w:szCs w:val="20"/>
              </w:rPr>
              <w:t>Meet with clients to discuss their website design and requirements.</w:t>
            </w:r>
          </w:p>
          <w:p w14:paraId="6EE5DE2F" w14:textId="6C329C03" w:rsidR="003601A4" w:rsidRPr="00C541F6" w:rsidRDefault="003601A4" w:rsidP="00C541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C541F6">
              <w:rPr>
                <w:bCs/>
                <w:sz w:val="20"/>
                <w:szCs w:val="20"/>
              </w:rPr>
              <w:t>Create and test apps for the website.</w:t>
            </w:r>
          </w:p>
          <w:p w14:paraId="53CF0ED3" w14:textId="77777777" w:rsidR="003601A4" w:rsidRDefault="003601A4" w:rsidP="00C541F6">
            <w:pPr>
              <w:spacing w:after="0" w:line="240" w:lineRule="auto"/>
              <w:ind w:left="10"/>
              <w:rPr>
                <w:b/>
                <w:i/>
                <w:iCs/>
                <w:sz w:val="24"/>
                <w:szCs w:val="24"/>
              </w:rPr>
            </w:pPr>
          </w:p>
          <w:p w14:paraId="32B435CA" w14:textId="77777777" w:rsidR="003601A4" w:rsidRDefault="003601A4" w:rsidP="00C541F6">
            <w:pPr>
              <w:spacing w:after="0" w:line="240" w:lineRule="auto"/>
              <w:ind w:left="10"/>
              <w:rPr>
                <w:b/>
                <w:i/>
                <w:iCs/>
                <w:sz w:val="24"/>
                <w:szCs w:val="24"/>
              </w:rPr>
            </w:pPr>
          </w:p>
          <w:p w14:paraId="748A3FC8" w14:textId="497899E1" w:rsidR="00B23713" w:rsidRPr="00B23713" w:rsidRDefault="00B23713" w:rsidP="00C541F6">
            <w:pPr>
              <w:spacing w:after="0" w:line="240" w:lineRule="auto"/>
              <w:ind w:left="10"/>
              <w:rPr>
                <w:b/>
                <w:i/>
                <w:iCs/>
                <w:sz w:val="24"/>
                <w:szCs w:val="24"/>
              </w:rPr>
            </w:pPr>
            <w:r w:rsidRPr="00B23713">
              <w:rPr>
                <w:b/>
                <w:i/>
                <w:iCs/>
                <w:sz w:val="24"/>
                <w:szCs w:val="24"/>
              </w:rPr>
              <w:t>Web Developer Internship</w:t>
            </w:r>
          </w:p>
          <w:p w14:paraId="15DF5C5F" w14:textId="01B91FAB" w:rsidR="00B23713" w:rsidRPr="00B23713" w:rsidRDefault="00B23713" w:rsidP="00C541F6">
            <w:pPr>
              <w:spacing w:after="0" w:line="240" w:lineRule="auto"/>
              <w:ind w:left="10"/>
              <w:rPr>
                <w:b/>
                <w:i/>
                <w:iCs/>
                <w:sz w:val="24"/>
                <w:szCs w:val="24"/>
              </w:rPr>
            </w:pPr>
            <w:r w:rsidRPr="00B23713">
              <w:rPr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3713">
              <w:rPr>
                <w:b/>
                <w:i/>
                <w:iCs/>
                <w:sz w:val="24"/>
                <w:szCs w:val="24"/>
              </w:rPr>
              <w:t>Reesby</w:t>
            </w:r>
            <w:proofErr w:type="spellEnd"/>
            <w:r w:rsidRPr="00B23713">
              <w:rPr>
                <w:b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i/>
                <w:iCs/>
                <w:sz w:val="24"/>
                <w:szCs w:val="24"/>
              </w:rPr>
              <w:t xml:space="preserve">                                   </w:t>
            </w:r>
            <w:r w:rsidR="00753BF7">
              <w:rPr>
                <w:b/>
                <w:i/>
                <w:iCs/>
                <w:sz w:val="24"/>
                <w:szCs w:val="24"/>
              </w:rPr>
              <w:t xml:space="preserve">   </w:t>
            </w:r>
            <w:r>
              <w:rPr>
                <w:b/>
                <w:i/>
                <w:iCs/>
                <w:sz w:val="24"/>
                <w:szCs w:val="24"/>
              </w:rPr>
              <w:t xml:space="preserve">   </w:t>
            </w:r>
            <w:r w:rsidR="003601A4">
              <w:rPr>
                <w:b/>
                <w:i/>
                <w:iCs/>
                <w:sz w:val="18"/>
                <w:szCs w:val="18"/>
              </w:rPr>
              <w:t>March</w:t>
            </w:r>
            <w:r w:rsidRPr="00753BF7">
              <w:rPr>
                <w:b/>
                <w:i/>
                <w:iCs/>
                <w:sz w:val="18"/>
                <w:szCs w:val="18"/>
              </w:rPr>
              <w:t xml:space="preserve"> 2021- </w:t>
            </w:r>
            <w:r w:rsidR="003601A4">
              <w:rPr>
                <w:b/>
                <w:i/>
                <w:iCs/>
                <w:sz w:val="18"/>
                <w:szCs w:val="18"/>
              </w:rPr>
              <w:t>March</w:t>
            </w:r>
            <w:r w:rsidRPr="00753BF7">
              <w:rPr>
                <w:b/>
                <w:i/>
                <w:iCs/>
                <w:sz w:val="18"/>
                <w:szCs w:val="18"/>
              </w:rPr>
              <w:t xml:space="preserve"> 2022                                                                                                                          </w:t>
            </w:r>
          </w:p>
          <w:p w14:paraId="713F4730" w14:textId="77777777" w:rsidR="00B23713" w:rsidRPr="00B23713" w:rsidRDefault="00B23713" w:rsidP="00C541F6">
            <w:pPr>
              <w:spacing w:after="0" w:line="240" w:lineRule="auto"/>
              <w:ind w:left="10"/>
              <w:rPr>
                <w:bCs/>
                <w:sz w:val="24"/>
                <w:szCs w:val="24"/>
              </w:rPr>
            </w:pPr>
          </w:p>
          <w:p w14:paraId="54779362" w14:textId="77777777" w:rsidR="00284ECD" w:rsidRPr="00284ECD" w:rsidRDefault="00284ECD" w:rsidP="00C541F6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</w:pPr>
            <w:r w:rsidRPr="00284ECD"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  <w:t>Responsible for developing the UI pages using HTML5, CSS3, JavaScript, React.js.</w:t>
            </w:r>
          </w:p>
          <w:p w14:paraId="0A5E07F9" w14:textId="0B34C895" w:rsidR="00284ECD" w:rsidRPr="00284ECD" w:rsidRDefault="00284ECD" w:rsidP="00C541F6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</w:pPr>
            <w:r w:rsidRPr="00284ECD"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  <w:t xml:space="preserve">Developed Page layouts, Navigations and presented designs and concepts to the </w:t>
            </w:r>
            <w:r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  <w:t>senior developer</w:t>
            </w:r>
            <w:r w:rsidRPr="00284ECD"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  <w:t xml:space="preserve"> to review.</w:t>
            </w:r>
          </w:p>
          <w:p w14:paraId="5464881D" w14:textId="77777777" w:rsidR="00284ECD" w:rsidRPr="00284ECD" w:rsidRDefault="00284ECD" w:rsidP="00C541F6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</w:pPr>
            <w:r w:rsidRPr="00284ECD"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  <w:t>Used firebug, IE developer toolbar and chrome canary tool for debugging java script and fixing issues.</w:t>
            </w:r>
          </w:p>
          <w:p w14:paraId="2FC6A444" w14:textId="77777777" w:rsidR="00284ECD" w:rsidRPr="00284ECD" w:rsidRDefault="00284ECD" w:rsidP="00C541F6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</w:pPr>
            <w:r w:rsidRPr="00284ECD">
              <w:rPr>
                <w:rFonts w:eastAsia="Times New Roman" w:cs="Segoe UI"/>
                <w:color w:val="3A3A3A"/>
                <w:sz w:val="20"/>
                <w:szCs w:val="20"/>
                <w:lang w:eastAsia="en-AU"/>
              </w:rPr>
              <w:t>Implemented responsive web design using media queries and bootstrap.</w:t>
            </w:r>
          </w:p>
          <w:p w14:paraId="42362C46" w14:textId="77777777" w:rsidR="00B23713" w:rsidRDefault="00B23713" w:rsidP="00C541F6">
            <w:pPr>
              <w:spacing w:after="0" w:line="240" w:lineRule="auto"/>
              <w:ind w:left="10"/>
            </w:pPr>
            <w:r>
              <w:rPr>
                <w:b/>
              </w:rPr>
              <w:t>Achievements</w:t>
            </w:r>
          </w:p>
          <w:p w14:paraId="18CBD21C" w14:textId="4195AD27" w:rsidR="00B23713" w:rsidRDefault="00B23713" w:rsidP="00C541F6">
            <w:pPr>
              <w:spacing w:line="240" w:lineRule="auto"/>
            </w:pPr>
            <w:r>
              <w:t xml:space="preserve">Edited existing codes to improve browser compatibility and mobile </w:t>
            </w:r>
            <w:r w:rsidR="00753BF7">
              <w:t>responsiveness. Completed</w:t>
            </w:r>
            <w:r>
              <w:t xml:space="preserve"> Bootcamp to build Amazon clone from </w:t>
            </w:r>
            <w:r w:rsidR="00753BF7">
              <w:t>scratch.</w:t>
            </w:r>
          </w:p>
          <w:p w14:paraId="08D38266" w14:textId="77777777" w:rsidR="00CC2B2C" w:rsidRDefault="00CC2B2C" w:rsidP="00C541F6">
            <w:pPr>
              <w:pStyle w:val="NoSpacing"/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</w:p>
          <w:p w14:paraId="7705AED6" w14:textId="3326E6FC" w:rsidR="00CC2B2C" w:rsidRPr="00CC2B2C" w:rsidRDefault="00CC2B2C" w:rsidP="00C541F6">
            <w:pPr>
              <w:pStyle w:val="NoSpacing"/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CC2B2C"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Chef</w:t>
            </w:r>
            <w:r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de 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  <w:t>Partie</w:t>
            </w:r>
            <w:proofErr w:type="spellEnd"/>
          </w:p>
          <w:p w14:paraId="30113943" w14:textId="77777777" w:rsidR="00CC2B2C" w:rsidRPr="00CC2B2C" w:rsidRDefault="00CC2B2C" w:rsidP="00C541F6">
            <w:pPr>
              <w:pStyle w:val="NoSpacing"/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CC2B2C"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  <w:t>Holiday-Inn Hotel</w:t>
            </w:r>
          </w:p>
          <w:p w14:paraId="4C0BCBA4" w14:textId="049C6EE0" w:rsidR="00CC2B2C" w:rsidRPr="00E32621" w:rsidRDefault="00CC2B2C" w:rsidP="00C541F6">
            <w:pPr>
              <w:pStyle w:val="NoSpacing"/>
              <w:rPr>
                <w:rFonts w:ascii="Arial" w:hAnsi="Arial" w:cs="Arial"/>
                <w:i/>
                <w:iCs/>
                <w:sz w:val="22"/>
                <w:szCs w:val="22"/>
                <w:lang w:eastAsia="en-AU"/>
              </w:rPr>
            </w:pPr>
            <w:r w:rsidRPr="00CC2B2C">
              <w:rPr>
                <w:rFonts w:cs="Arial"/>
                <w:b/>
                <w:bCs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Melbourne Airport                            </w:t>
            </w:r>
            <w:r w:rsidRPr="00CC2B2C">
              <w:rPr>
                <w:rFonts w:cs="Arial"/>
                <w:b/>
                <w:bCs/>
                <w:i/>
                <w:iCs/>
                <w:sz w:val="18"/>
                <w:szCs w:val="18"/>
                <w:lang w:eastAsia="en-AU"/>
              </w:rPr>
              <w:t>December 201</w:t>
            </w:r>
            <w:r w:rsidR="00C541F6">
              <w:rPr>
                <w:rFonts w:cs="Arial"/>
                <w:b/>
                <w:bCs/>
                <w:i/>
                <w:iCs/>
                <w:sz w:val="18"/>
                <w:szCs w:val="18"/>
                <w:lang w:eastAsia="en-AU"/>
              </w:rPr>
              <w:t>6</w:t>
            </w:r>
            <w:r w:rsidRPr="00CC2B2C">
              <w:rPr>
                <w:rFonts w:cs="Arial"/>
                <w:b/>
                <w:bCs/>
                <w:i/>
                <w:iCs/>
                <w:sz w:val="18"/>
                <w:szCs w:val="18"/>
                <w:lang w:eastAsia="en-AU"/>
              </w:rPr>
              <w:t>-May 2020</w:t>
            </w:r>
          </w:p>
          <w:p w14:paraId="1FCE7A03" w14:textId="7B9021ED" w:rsidR="00CC2B2C" w:rsidRPr="00E32621" w:rsidRDefault="00CC2B2C" w:rsidP="00C541F6">
            <w:pPr>
              <w:pStyle w:val="NoSpacing"/>
              <w:rPr>
                <w:rFonts w:ascii="Arial" w:hAnsi="Arial" w:cs="Arial"/>
                <w:color w:val="775F55" w:themeColor="text2"/>
                <w:sz w:val="22"/>
                <w:szCs w:val="22"/>
                <w:lang w:eastAsia="en-AU"/>
              </w:rPr>
            </w:pPr>
          </w:p>
          <w:p w14:paraId="16A910E8" w14:textId="77777777" w:rsidR="00CC2B2C" w:rsidRPr="00CC2B2C" w:rsidRDefault="00CC2B2C" w:rsidP="00C541F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</w:pPr>
            <w:r w:rsidRPr="00CC2B2C"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  <w:t>Consulting with supervisory staff to plan menus, taking into consideration factors such as costs and special event needs.</w:t>
            </w:r>
          </w:p>
          <w:p w14:paraId="1382C4EF" w14:textId="77777777" w:rsidR="00CC2B2C" w:rsidRPr="00CC2B2C" w:rsidRDefault="00CC2B2C" w:rsidP="00C541F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</w:pPr>
            <w:r w:rsidRPr="00CC2B2C"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  <w:t>Estimating expected food consumption, requisition, or purchase supplies, or procure food from storage.</w:t>
            </w:r>
          </w:p>
          <w:p w14:paraId="1AC9CBA2" w14:textId="77777777" w:rsidR="00CC2B2C" w:rsidRPr="00CC2B2C" w:rsidRDefault="00CC2B2C" w:rsidP="00C541F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</w:pPr>
            <w:r w:rsidRPr="00CC2B2C"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  <w:t>Investigating and resolving complaints regarding food quality, service, or accommodations.</w:t>
            </w:r>
          </w:p>
          <w:p w14:paraId="4A95D247" w14:textId="77777777" w:rsidR="00CC2B2C" w:rsidRPr="00CC2B2C" w:rsidRDefault="00CC2B2C" w:rsidP="00C541F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</w:pPr>
            <w:r w:rsidRPr="00CC2B2C"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  <w:t>Coordinating assignments of cooking personnel to ensure economical use of food and timely preparation.</w:t>
            </w:r>
          </w:p>
          <w:p w14:paraId="4701C4B0" w14:textId="1222F62C" w:rsidR="00B23713" w:rsidRPr="00CC2B2C" w:rsidRDefault="00CC2B2C" w:rsidP="00C541F6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</w:pPr>
            <w:r w:rsidRPr="00CC2B2C">
              <w:rPr>
                <w:rFonts w:eastAsia="Times New Roman" w:cs="Arial"/>
                <w:color w:val="4B4B4B"/>
                <w:sz w:val="20"/>
                <w:szCs w:val="20"/>
                <w:lang w:eastAsia="en-AU"/>
              </w:rPr>
              <w:t>Creation and implementation of ordering - receiving &amp; inventory platform.</w:t>
            </w:r>
          </w:p>
          <w:p w14:paraId="0B076FF5" w14:textId="24ECC97E" w:rsidR="00B23713" w:rsidRPr="00B23713" w:rsidRDefault="00B23713" w:rsidP="00B23713"/>
        </w:tc>
      </w:tr>
    </w:tbl>
    <w:p w14:paraId="72F1BE31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33E8" w14:textId="77777777" w:rsidR="009D3370" w:rsidRDefault="009D3370" w:rsidP="000C45FF">
      <w:r>
        <w:separator/>
      </w:r>
    </w:p>
  </w:endnote>
  <w:endnote w:type="continuationSeparator" w:id="0">
    <w:p w14:paraId="33301057" w14:textId="77777777" w:rsidR="009D3370" w:rsidRDefault="009D337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6B2D" w14:textId="77777777" w:rsidR="009D3370" w:rsidRDefault="009D3370" w:rsidP="000C45FF">
      <w:r>
        <w:separator/>
      </w:r>
    </w:p>
  </w:footnote>
  <w:footnote w:type="continuationSeparator" w:id="0">
    <w:p w14:paraId="1A970E5A" w14:textId="77777777" w:rsidR="009D3370" w:rsidRDefault="009D337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A24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1BDB0C" wp14:editId="47AF1EB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4"/>
    <w:multiLevelType w:val="multilevel"/>
    <w:tmpl w:val="FFFFFFFF"/>
    <w:lvl w:ilvl="0">
      <w:numFmt w:val="bullet"/>
      <w:lvlText w:val=""/>
      <w:lvlJc w:val="left"/>
      <w:pPr>
        <w:ind w:left="395" w:hanging="266"/>
      </w:pPr>
      <w:rPr>
        <w:rFonts w:ascii="Symbol" w:hAnsi="Symbol"/>
        <w:w w:val="100"/>
      </w:rPr>
    </w:lvl>
    <w:lvl w:ilvl="1">
      <w:numFmt w:val="bullet"/>
      <w:lvlText w:val=""/>
      <w:lvlJc w:val="left"/>
      <w:pPr>
        <w:ind w:left="574" w:hanging="222"/>
      </w:pPr>
      <w:rPr>
        <w:rFonts w:ascii="Symbol" w:hAnsi="Symbol"/>
        <w:b w:val="0"/>
        <w:i w:val="0"/>
        <w:color w:val="FFFFFF"/>
        <w:w w:val="103"/>
        <w:sz w:val="16"/>
      </w:rPr>
    </w:lvl>
    <w:lvl w:ilvl="2">
      <w:numFmt w:val="bullet"/>
      <w:lvlText w:val="•"/>
      <w:lvlJc w:val="left"/>
      <w:pPr>
        <w:ind w:left="921" w:hanging="222"/>
      </w:pPr>
    </w:lvl>
    <w:lvl w:ilvl="3">
      <w:numFmt w:val="bullet"/>
      <w:lvlText w:val="•"/>
      <w:lvlJc w:val="left"/>
      <w:pPr>
        <w:ind w:left="1263" w:hanging="222"/>
      </w:pPr>
    </w:lvl>
    <w:lvl w:ilvl="4">
      <w:numFmt w:val="bullet"/>
      <w:lvlText w:val="•"/>
      <w:lvlJc w:val="left"/>
      <w:pPr>
        <w:ind w:left="1604" w:hanging="222"/>
      </w:pPr>
    </w:lvl>
    <w:lvl w:ilvl="5">
      <w:numFmt w:val="bullet"/>
      <w:lvlText w:val="•"/>
      <w:lvlJc w:val="left"/>
      <w:pPr>
        <w:ind w:left="1946" w:hanging="222"/>
      </w:pPr>
    </w:lvl>
    <w:lvl w:ilvl="6">
      <w:numFmt w:val="bullet"/>
      <w:lvlText w:val="•"/>
      <w:lvlJc w:val="left"/>
      <w:pPr>
        <w:ind w:left="2287" w:hanging="222"/>
      </w:pPr>
    </w:lvl>
    <w:lvl w:ilvl="7">
      <w:numFmt w:val="bullet"/>
      <w:lvlText w:val="•"/>
      <w:lvlJc w:val="left"/>
      <w:pPr>
        <w:ind w:left="2629" w:hanging="222"/>
      </w:pPr>
    </w:lvl>
    <w:lvl w:ilvl="8">
      <w:numFmt w:val="bullet"/>
      <w:lvlText w:val="•"/>
      <w:lvlJc w:val="left"/>
      <w:pPr>
        <w:ind w:left="2970" w:hanging="222"/>
      </w:pPr>
    </w:lvl>
  </w:abstractNum>
  <w:abstractNum w:abstractNumId="1" w15:restartNumberingAfterBreak="0">
    <w:nsid w:val="05677021"/>
    <w:multiLevelType w:val="hybridMultilevel"/>
    <w:tmpl w:val="038A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5B1"/>
    <w:multiLevelType w:val="hybridMultilevel"/>
    <w:tmpl w:val="BEE04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01B4"/>
    <w:multiLevelType w:val="hybridMultilevel"/>
    <w:tmpl w:val="1A20C2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218D2"/>
    <w:multiLevelType w:val="hybridMultilevel"/>
    <w:tmpl w:val="B1A6D2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1001D"/>
    <w:multiLevelType w:val="hybridMultilevel"/>
    <w:tmpl w:val="21901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95868"/>
    <w:multiLevelType w:val="multilevel"/>
    <w:tmpl w:val="BC7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B0414"/>
    <w:multiLevelType w:val="hybridMultilevel"/>
    <w:tmpl w:val="4126D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5AC2"/>
    <w:multiLevelType w:val="hybridMultilevel"/>
    <w:tmpl w:val="10C22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237F"/>
    <w:multiLevelType w:val="hybridMultilevel"/>
    <w:tmpl w:val="D46CE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B0F52"/>
    <w:multiLevelType w:val="hybridMultilevel"/>
    <w:tmpl w:val="C6FC3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B41AC"/>
    <w:multiLevelType w:val="hybridMultilevel"/>
    <w:tmpl w:val="6B90E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3589"/>
    <w:multiLevelType w:val="hybridMultilevel"/>
    <w:tmpl w:val="12C2E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0908"/>
    <w:multiLevelType w:val="hybridMultilevel"/>
    <w:tmpl w:val="75CC7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41530"/>
    <w:multiLevelType w:val="hybridMultilevel"/>
    <w:tmpl w:val="F604A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669068">
    <w:abstractNumId w:val="4"/>
  </w:num>
  <w:num w:numId="2" w16cid:durableId="1891383384">
    <w:abstractNumId w:val="0"/>
  </w:num>
  <w:num w:numId="3" w16cid:durableId="336419138">
    <w:abstractNumId w:val="3"/>
  </w:num>
  <w:num w:numId="4" w16cid:durableId="2022270181">
    <w:abstractNumId w:val="12"/>
  </w:num>
  <w:num w:numId="5" w16cid:durableId="40176969">
    <w:abstractNumId w:val="9"/>
  </w:num>
  <w:num w:numId="6" w16cid:durableId="703094878">
    <w:abstractNumId w:val="8"/>
  </w:num>
  <w:num w:numId="7" w16cid:durableId="2063484737">
    <w:abstractNumId w:val="6"/>
  </w:num>
  <w:num w:numId="8" w16cid:durableId="1037926101">
    <w:abstractNumId w:val="1"/>
  </w:num>
  <w:num w:numId="9" w16cid:durableId="2080396141">
    <w:abstractNumId w:val="11"/>
  </w:num>
  <w:num w:numId="10" w16cid:durableId="773745637">
    <w:abstractNumId w:val="13"/>
  </w:num>
  <w:num w:numId="11" w16cid:durableId="227233296">
    <w:abstractNumId w:val="2"/>
  </w:num>
  <w:num w:numId="12" w16cid:durableId="755319458">
    <w:abstractNumId w:val="5"/>
  </w:num>
  <w:num w:numId="13" w16cid:durableId="1079524835">
    <w:abstractNumId w:val="14"/>
  </w:num>
  <w:num w:numId="14" w16cid:durableId="717095933">
    <w:abstractNumId w:val="7"/>
  </w:num>
  <w:num w:numId="15" w16cid:durableId="1945065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1D"/>
    <w:rsid w:val="00036450"/>
    <w:rsid w:val="00094499"/>
    <w:rsid w:val="000A60A2"/>
    <w:rsid w:val="000C45FF"/>
    <w:rsid w:val="000E1BFD"/>
    <w:rsid w:val="000E3FD1"/>
    <w:rsid w:val="00112054"/>
    <w:rsid w:val="001317D8"/>
    <w:rsid w:val="001525E1"/>
    <w:rsid w:val="0015458C"/>
    <w:rsid w:val="00180329"/>
    <w:rsid w:val="0019001F"/>
    <w:rsid w:val="001A74A5"/>
    <w:rsid w:val="001B2ABD"/>
    <w:rsid w:val="001C1D3B"/>
    <w:rsid w:val="001E0391"/>
    <w:rsid w:val="001E1759"/>
    <w:rsid w:val="001F1ECC"/>
    <w:rsid w:val="002400EB"/>
    <w:rsid w:val="00256CF7"/>
    <w:rsid w:val="00271EA2"/>
    <w:rsid w:val="00281FD5"/>
    <w:rsid w:val="00284ECD"/>
    <w:rsid w:val="002B11CF"/>
    <w:rsid w:val="0030481B"/>
    <w:rsid w:val="003156FC"/>
    <w:rsid w:val="003254B5"/>
    <w:rsid w:val="003343BD"/>
    <w:rsid w:val="003601A4"/>
    <w:rsid w:val="0037121F"/>
    <w:rsid w:val="003910D8"/>
    <w:rsid w:val="003A6B7D"/>
    <w:rsid w:val="003B06CA"/>
    <w:rsid w:val="004071FC"/>
    <w:rsid w:val="0043039A"/>
    <w:rsid w:val="00445947"/>
    <w:rsid w:val="004813B3"/>
    <w:rsid w:val="00496591"/>
    <w:rsid w:val="004C63E4"/>
    <w:rsid w:val="004D3011"/>
    <w:rsid w:val="005262AC"/>
    <w:rsid w:val="005464FC"/>
    <w:rsid w:val="00574FE8"/>
    <w:rsid w:val="005A5361"/>
    <w:rsid w:val="005E39D5"/>
    <w:rsid w:val="00600670"/>
    <w:rsid w:val="0062123A"/>
    <w:rsid w:val="00624FE5"/>
    <w:rsid w:val="00630F36"/>
    <w:rsid w:val="006448F3"/>
    <w:rsid w:val="00646E75"/>
    <w:rsid w:val="006771D0"/>
    <w:rsid w:val="006D48EC"/>
    <w:rsid w:val="00715FCB"/>
    <w:rsid w:val="00743101"/>
    <w:rsid w:val="00753BF7"/>
    <w:rsid w:val="00764C9F"/>
    <w:rsid w:val="007775E1"/>
    <w:rsid w:val="007867A0"/>
    <w:rsid w:val="007927F5"/>
    <w:rsid w:val="00802CA0"/>
    <w:rsid w:val="0085014B"/>
    <w:rsid w:val="0088181D"/>
    <w:rsid w:val="008D114F"/>
    <w:rsid w:val="00916029"/>
    <w:rsid w:val="009260CD"/>
    <w:rsid w:val="00940A66"/>
    <w:rsid w:val="00952C25"/>
    <w:rsid w:val="009D3370"/>
    <w:rsid w:val="00A2118D"/>
    <w:rsid w:val="00A34F8B"/>
    <w:rsid w:val="00A665C3"/>
    <w:rsid w:val="00AD0A50"/>
    <w:rsid w:val="00AD76E2"/>
    <w:rsid w:val="00B20152"/>
    <w:rsid w:val="00B23713"/>
    <w:rsid w:val="00B359E4"/>
    <w:rsid w:val="00B57D98"/>
    <w:rsid w:val="00B70850"/>
    <w:rsid w:val="00B70E31"/>
    <w:rsid w:val="00B9464F"/>
    <w:rsid w:val="00BC1896"/>
    <w:rsid w:val="00BD1EDC"/>
    <w:rsid w:val="00C066B6"/>
    <w:rsid w:val="00C36C4C"/>
    <w:rsid w:val="00C37BA1"/>
    <w:rsid w:val="00C4674C"/>
    <w:rsid w:val="00C506CF"/>
    <w:rsid w:val="00C541F6"/>
    <w:rsid w:val="00C72BED"/>
    <w:rsid w:val="00C9578B"/>
    <w:rsid w:val="00CB0055"/>
    <w:rsid w:val="00CC2B2C"/>
    <w:rsid w:val="00D2522B"/>
    <w:rsid w:val="00D40469"/>
    <w:rsid w:val="00D422DE"/>
    <w:rsid w:val="00D5459D"/>
    <w:rsid w:val="00DA1F4D"/>
    <w:rsid w:val="00DB6EEF"/>
    <w:rsid w:val="00DD172A"/>
    <w:rsid w:val="00DF184F"/>
    <w:rsid w:val="00E25A26"/>
    <w:rsid w:val="00E365B2"/>
    <w:rsid w:val="00E4381A"/>
    <w:rsid w:val="00E55D74"/>
    <w:rsid w:val="00E63EAB"/>
    <w:rsid w:val="00EB079D"/>
    <w:rsid w:val="00F60274"/>
    <w:rsid w:val="00F77FB9"/>
    <w:rsid w:val="00FA05F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4F0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574FE8"/>
  </w:style>
  <w:style w:type="paragraph" w:styleId="Heading1">
    <w:name w:val="heading 1"/>
    <w:basedOn w:val="Normal"/>
    <w:next w:val="Normal"/>
    <w:link w:val="Heading1Char"/>
    <w:uiPriority w:val="9"/>
    <w:qFormat/>
    <w:rsid w:val="00574FE8"/>
    <w:pPr>
      <w:keepNext/>
      <w:keepLines/>
      <w:pBdr>
        <w:bottom w:val="single" w:sz="4" w:space="1" w:color="94B6D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F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F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F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F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F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F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F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F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FE8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4F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74FE8"/>
    <w:rPr>
      <w:rFonts w:asciiTheme="majorHAnsi" w:eastAsiaTheme="majorEastAsia" w:hAnsiTheme="majorHAnsi" w:cstheme="majorBidi"/>
      <w:color w:val="548AB7" w:themeColor="accent1" w:themeShade="BF"/>
      <w:spacing w:val="-7"/>
      <w:sz w:val="80"/>
      <w:szCs w:val="80"/>
    </w:rPr>
  </w:style>
  <w:style w:type="character" w:styleId="Emphasis">
    <w:name w:val="Emphasis"/>
    <w:basedOn w:val="DefaultParagraphFont"/>
    <w:uiPriority w:val="20"/>
    <w:qFormat/>
    <w:rsid w:val="00574F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74FE8"/>
    <w:rPr>
      <w:rFonts w:asciiTheme="majorHAnsi" w:eastAsiaTheme="majorEastAsia" w:hAnsiTheme="majorHAnsi" w:cstheme="majorBidi"/>
      <w:color w:val="548AB7" w:themeColor="accent1" w:themeShade="BF"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F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74F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74F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74FE8"/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05FD"/>
    <w:rPr>
      <w:color w:val="70440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F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F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F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F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F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F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574FE8"/>
    <w:rPr>
      <w:b/>
      <w:bCs/>
    </w:rPr>
  </w:style>
  <w:style w:type="paragraph" w:styleId="NoSpacing">
    <w:name w:val="No Spacing"/>
    <w:uiPriority w:val="1"/>
    <w:qFormat/>
    <w:rsid w:val="00574F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F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4F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F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FE8"/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4F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4F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4FE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74F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74F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FE8"/>
    <w:pPr>
      <w:outlineLvl w:val="9"/>
    </w:pPr>
  </w:style>
  <w:style w:type="paragraph" w:styleId="ListParagraph">
    <w:name w:val="List Paragraph"/>
    <w:basedOn w:val="Normal"/>
    <w:uiPriority w:val="34"/>
    <w:qFormat/>
    <w:rsid w:val="00574FE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343BD"/>
    <w:pPr>
      <w:widowControl w:val="0"/>
      <w:autoSpaceDE w:val="0"/>
      <w:autoSpaceDN w:val="0"/>
      <w:adjustRightInd w:val="0"/>
      <w:spacing w:after="0" w:line="240" w:lineRule="auto"/>
    </w:pPr>
    <w:rPr>
      <w:rFonts w:ascii="Bell MT" w:hAnsi="Bell MT" w:cs="Bell MT"/>
      <w:sz w:val="16"/>
      <w:szCs w:val="16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3343BD"/>
    <w:rPr>
      <w:rFonts w:ascii="Bell MT" w:hAnsi="Bell MT" w:cs="Bell MT"/>
      <w:sz w:val="16"/>
      <w:szCs w:val="1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hahan.ahmad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han-a-2312a2206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an%20Ahmad\AppData\Local\Microsoft\Office\16.0\DTS\en-US%7bFFB35CC4-DED8-429A-AC29-F5EC0ED43AD8%7d\%7b427AA1CC-DE4C-46FD-8800-E92310B390D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TECHNICAL</a:t>
            </a:r>
            <a:r>
              <a:rPr lang="en-US" b="1" baseline="0">
                <a:solidFill>
                  <a:schemeClr val="tx1"/>
                </a:solidFill>
              </a:rPr>
              <a:t> </a:t>
            </a:r>
            <a:r>
              <a:rPr lang="en-US" b="1">
                <a:solidFill>
                  <a:schemeClr val="tx1"/>
                </a:solidFill>
              </a:rPr>
              <a:t>SKILLS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BOOTSTRAP</c:v>
                </c:pt>
                <c:pt idx="4">
                  <c:v>REACT.JS</c:v>
                </c:pt>
                <c:pt idx="5">
                  <c:v>SQL</c:v>
                </c:pt>
                <c:pt idx="6">
                  <c:v>EXPRESS.JS</c:v>
                </c:pt>
                <c:pt idx="7">
                  <c:v>NODE.JS</c:v>
                </c:pt>
                <c:pt idx="8">
                  <c:v>GIT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8.3000000000000007</c:v>
                </c:pt>
                <c:pt idx="1">
                  <c:v>7.5</c:v>
                </c:pt>
                <c:pt idx="2">
                  <c:v>6.5</c:v>
                </c:pt>
                <c:pt idx="3">
                  <c:v>7.5</c:v>
                </c:pt>
                <c:pt idx="4">
                  <c:v>6.5</c:v>
                </c:pt>
                <c:pt idx="5">
                  <c:v>4.5</c:v>
                </c:pt>
                <c:pt idx="6">
                  <c:v>3.5</c:v>
                </c:pt>
                <c:pt idx="7">
                  <c:v>4.5</c:v>
                </c:pt>
                <c:pt idx="8">
                  <c:v>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D9-4E5C-B30F-58DC95CBA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5389391"/>
        <c:axId val="745392303"/>
      </c:barChart>
      <c:catAx>
        <c:axId val="7453893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392303"/>
        <c:crosses val="autoZero"/>
        <c:auto val="1"/>
        <c:lblAlgn val="ctr"/>
        <c:lblOffset val="100"/>
        <c:noMultiLvlLbl val="0"/>
      </c:catAx>
      <c:valAx>
        <c:axId val="74539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38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82C22A4D304CCFB786174881A8D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59123-0D1D-4A0E-802D-EA8B0D35A8D7}"/>
      </w:docPartPr>
      <w:docPartBody>
        <w:p w:rsidR="00B7486E" w:rsidRDefault="00D35E70" w:rsidP="00D35E70">
          <w:pPr>
            <w:pStyle w:val="7982C22A4D304CCFB786174881A8D24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70"/>
    <w:rsid w:val="00017A7B"/>
    <w:rsid w:val="00175A95"/>
    <w:rsid w:val="00430E57"/>
    <w:rsid w:val="00B7486E"/>
    <w:rsid w:val="00C17AF1"/>
    <w:rsid w:val="00C37407"/>
    <w:rsid w:val="00D35E70"/>
    <w:rsid w:val="00E86E04"/>
    <w:rsid w:val="00E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35E7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E70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5E7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982C22A4D304CCFB786174881A8D244">
    <w:name w:val="7982C22A4D304CCFB786174881A8D244"/>
    <w:rsid w:val="00D35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{427AA1CC-DE4C-46FD-8800-E92310B390DE}tf00546271_win32</Template>
  <TotalTime>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2023-02-13T00:55:00Z</dcterms:created>
  <dcterms:modified xsi:type="dcterms:W3CDTF">2023-02-14T06:29:00Z</dcterms:modified>
</cp:coreProperties>
</file>